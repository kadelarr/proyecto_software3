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B3A" w:rsidRPr="00A61335" w:rsidRDefault="00995744">
      <w:pPr>
        <w:pStyle w:val="Puesto"/>
        <w:jc w:val="right"/>
      </w:pPr>
      <w:r>
        <w:t>Productos Agroindustriales S.A.</w:t>
      </w:r>
    </w:p>
    <w:p w:rsidR="00651B3A" w:rsidRDefault="009165D8">
      <w:pPr>
        <w:pStyle w:val="Puesto"/>
        <w:jc w:val="right"/>
      </w:pPr>
      <w:fldSimple w:instr=" TITLE  \* MERGEFORMAT ">
        <w:r w:rsidR="00953C22">
          <w:t>Visión</w:t>
        </w:r>
        <w:r w:rsidR="00A61335">
          <w:t xml:space="preserve"> (Small Project)</w:t>
        </w:r>
      </w:fldSimple>
    </w:p>
    <w:p w:rsidR="00651B3A" w:rsidRDefault="00651B3A">
      <w:pPr>
        <w:pStyle w:val="Puesto"/>
        <w:jc w:val="right"/>
      </w:pPr>
    </w:p>
    <w:p w:rsidR="00651B3A" w:rsidRDefault="00953C22">
      <w:pPr>
        <w:pStyle w:val="Puesto"/>
        <w:jc w:val="right"/>
        <w:rPr>
          <w:sz w:val="28"/>
        </w:rPr>
      </w:pPr>
      <w:r>
        <w:rPr>
          <w:sz w:val="28"/>
        </w:rPr>
        <w:t>Versión</w:t>
      </w:r>
      <w:r w:rsidR="00995744">
        <w:rPr>
          <w:sz w:val="28"/>
        </w:rPr>
        <w:t xml:space="preserve"> &lt;1</w:t>
      </w:r>
      <w:r w:rsidR="00856C35">
        <w:rPr>
          <w:sz w:val="28"/>
        </w:rPr>
        <w:t>.0&gt;</w:t>
      </w:r>
    </w:p>
    <w:p w:rsidR="00651B3A" w:rsidRDefault="00651B3A">
      <w:pPr>
        <w:pStyle w:val="Puesto"/>
        <w:rPr>
          <w:sz w:val="28"/>
        </w:rPr>
      </w:pPr>
    </w:p>
    <w:p w:rsidR="00651B3A" w:rsidRDefault="00651B3A"/>
    <w:p w:rsidR="00651B3A" w:rsidRDefault="00651B3A">
      <w:pPr>
        <w:sectPr w:rsidR="00651B3A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651B3A" w:rsidRDefault="00856C35">
      <w:pPr>
        <w:pStyle w:val="Puesto"/>
      </w:pPr>
      <w:proofErr w:type="spellStart"/>
      <w:r>
        <w:lastRenderedPageBreak/>
        <w:t>Revision</w:t>
      </w:r>
      <w:proofErr w:type="spellEnd"/>
      <w:r>
        <w:t xml:space="preserve"> </w:t>
      </w:r>
      <w:proofErr w:type="spellStart"/>
      <w:r>
        <w:t>History</w:t>
      </w:r>
      <w:proofErr w:type="spellEnd"/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51B3A" w:rsidTr="00753551">
        <w:tc>
          <w:tcPr>
            <w:tcW w:w="2304" w:type="dxa"/>
          </w:tcPr>
          <w:p w:rsidR="00651B3A" w:rsidRDefault="00856C3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651B3A" w:rsidRDefault="00856C35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Version</w:t>
            </w:r>
            <w:proofErr w:type="spellEnd"/>
          </w:p>
        </w:tc>
        <w:tc>
          <w:tcPr>
            <w:tcW w:w="3744" w:type="dxa"/>
          </w:tcPr>
          <w:p w:rsidR="00651B3A" w:rsidRDefault="00856C35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2304" w:type="dxa"/>
          </w:tcPr>
          <w:p w:rsidR="00651B3A" w:rsidRDefault="00856C35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Author</w:t>
            </w:r>
            <w:proofErr w:type="spellEnd"/>
          </w:p>
        </w:tc>
      </w:tr>
      <w:tr w:rsidR="00A61335" w:rsidTr="00753551">
        <w:tc>
          <w:tcPr>
            <w:tcW w:w="2304" w:type="dxa"/>
          </w:tcPr>
          <w:p w:rsidR="00A61335" w:rsidRPr="00C73FD3" w:rsidRDefault="00995744" w:rsidP="00A61335">
            <w:pPr>
              <w:pStyle w:val="Tabletext"/>
            </w:pPr>
            <w:r>
              <w:t>16/02</w:t>
            </w:r>
            <w:r w:rsidR="00A61335" w:rsidRPr="00C73FD3">
              <w:t>/201</w:t>
            </w:r>
            <w:r>
              <w:t>6</w:t>
            </w:r>
          </w:p>
        </w:tc>
        <w:tc>
          <w:tcPr>
            <w:tcW w:w="1152" w:type="dxa"/>
          </w:tcPr>
          <w:p w:rsidR="00A61335" w:rsidRPr="00C73FD3" w:rsidRDefault="00A61335" w:rsidP="00A61335">
            <w:pPr>
              <w:pStyle w:val="Tabletext"/>
            </w:pPr>
            <w:r w:rsidRPr="00C73FD3">
              <w:t>1.0</w:t>
            </w:r>
          </w:p>
        </w:tc>
        <w:tc>
          <w:tcPr>
            <w:tcW w:w="3744" w:type="dxa"/>
          </w:tcPr>
          <w:p w:rsidR="00A61335" w:rsidRPr="00C73FD3" w:rsidRDefault="00A61335" w:rsidP="00A61335">
            <w:pPr>
              <w:pStyle w:val="Tabletext"/>
            </w:pPr>
            <w:r w:rsidRPr="00C73FD3">
              <w:t>Documento donde se evidencia la visión del proyect</w:t>
            </w:r>
            <w:r>
              <w:t xml:space="preserve">o, interesados y usuarios finales </w:t>
            </w:r>
          </w:p>
        </w:tc>
        <w:tc>
          <w:tcPr>
            <w:tcW w:w="2304" w:type="dxa"/>
          </w:tcPr>
          <w:p w:rsidR="00995744" w:rsidRPr="00C73FD3" w:rsidRDefault="00995744" w:rsidP="00A61335">
            <w:pPr>
              <w:pStyle w:val="Tabletext"/>
            </w:pPr>
            <w:r>
              <w:t xml:space="preserve">Camilo </w:t>
            </w:r>
            <w:proofErr w:type="spellStart"/>
            <w:r>
              <w:t>Hernandez</w:t>
            </w:r>
            <w:proofErr w:type="spellEnd"/>
            <w:r>
              <w:t xml:space="preserve"> D</w:t>
            </w:r>
            <w:r w:rsidR="00A61335" w:rsidRPr="00C73FD3">
              <w:t>-</w:t>
            </w:r>
            <w:r>
              <w:t xml:space="preserve">Carmen Eugenia Hoyos-Carlos </w:t>
            </w:r>
            <w:proofErr w:type="spellStart"/>
            <w:r>
              <w:t>Arley</w:t>
            </w:r>
            <w:proofErr w:type="spellEnd"/>
            <w:r>
              <w:t xml:space="preserve"> Delgado A</w:t>
            </w:r>
          </w:p>
        </w:tc>
      </w:tr>
      <w:tr w:rsidR="00651B3A" w:rsidTr="00753551">
        <w:tc>
          <w:tcPr>
            <w:tcW w:w="2304" w:type="dxa"/>
          </w:tcPr>
          <w:p w:rsidR="00651B3A" w:rsidRDefault="00651B3A">
            <w:pPr>
              <w:pStyle w:val="Tabletext"/>
            </w:pPr>
          </w:p>
        </w:tc>
        <w:tc>
          <w:tcPr>
            <w:tcW w:w="1152" w:type="dxa"/>
          </w:tcPr>
          <w:p w:rsidR="00651B3A" w:rsidRDefault="00651B3A">
            <w:pPr>
              <w:pStyle w:val="Tabletext"/>
            </w:pPr>
          </w:p>
        </w:tc>
        <w:tc>
          <w:tcPr>
            <w:tcW w:w="3744" w:type="dxa"/>
          </w:tcPr>
          <w:p w:rsidR="00651B3A" w:rsidRDefault="00651B3A">
            <w:pPr>
              <w:pStyle w:val="Tabletext"/>
            </w:pPr>
          </w:p>
        </w:tc>
        <w:tc>
          <w:tcPr>
            <w:tcW w:w="2304" w:type="dxa"/>
          </w:tcPr>
          <w:p w:rsidR="00651B3A" w:rsidRDefault="00651B3A">
            <w:pPr>
              <w:pStyle w:val="Tabletext"/>
            </w:pPr>
          </w:p>
        </w:tc>
      </w:tr>
      <w:tr w:rsidR="00753551" w:rsidTr="00753551">
        <w:tc>
          <w:tcPr>
            <w:tcW w:w="2304" w:type="dxa"/>
          </w:tcPr>
          <w:p w:rsidR="00753551" w:rsidRDefault="00753551" w:rsidP="00753551">
            <w:pPr>
              <w:pStyle w:val="Tabletext"/>
            </w:pPr>
          </w:p>
        </w:tc>
        <w:tc>
          <w:tcPr>
            <w:tcW w:w="1152" w:type="dxa"/>
          </w:tcPr>
          <w:p w:rsidR="00753551" w:rsidRDefault="00753551" w:rsidP="00753551">
            <w:pPr>
              <w:pStyle w:val="Tabletext"/>
            </w:pPr>
          </w:p>
        </w:tc>
        <w:tc>
          <w:tcPr>
            <w:tcW w:w="3744" w:type="dxa"/>
          </w:tcPr>
          <w:p w:rsidR="00753551" w:rsidRDefault="00753551" w:rsidP="00753551">
            <w:pPr>
              <w:pStyle w:val="Tabletext"/>
            </w:pPr>
          </w:p>
        </w:tc>
        <w:tc>
          <w:tcPr>
            <w:tcW w:w="2304" w:type="dxa"/>
          </w:tcPr>
          <w:p w:rsidR="00753551" w:rsidRDefault="00753551" w:rsidP="00753551">
            <w:pPr>
              <w:pStyle w:val="Tabletext"/>
            </w:pPr>
          </w:p>
        </w:tc>
      </w:tr>
      <w:tr w:rsidR="00753551" w:rsidTr="00753551">
        <w:tc>
          <w:tcPr>
            <w:tcW w:w="2304" w:type="dxa"/>
          </w:tcPr>
          <w:p w:rsidR="00753551" w:rsidRDefault="00753551" w:rsidP="00753551">
            <w:pPr>
              <w:pStyle w:val="Tabletext"/>
            </w:pPr>
          </w:p>
        </w:tc>
        <w:tc>
          <w:tcPr>
            <w:tcW w:w="1152" w:type="dxa"/>
          </w:tcPr>
          <w:p w:rsidR="00753551" w:rsidRDefault="00753551" w:rsidP="00753551">
            <w:pPr>
              <w:pStyle w:val="Tabletext"/>
            </w:pPr>
          </w:p>
        </w:tc>
        <w:tc>
          <w:tcPr>
            <w:tcW w:w="3744" w:type="dxa"/>
          </w:tcPr>
          <w:p w:rsidR="00753551" w:rsidRDefault="00753551" w:rsidP="00753551">
            <w:pPr>
              <w:pStyle w:val="Tabletext"/>
            </w:pPr>
          </w:p>
        </w:tc>
        <w:tc>
          <w:tcPr>
            <w:tcW w:w="2304" w:type="dxa"/>
          </w:tcPr>
          <w:p w:rsidR="00753551" w:rsidRDefault="00753551" w:rsidP="00753551">
            <w:pPr>
              <w:pStyle w:val="Tabletext"/>
            </w:pPr>
          </w:p>
        </w:tc>
      </w:tr>
    </w:tbl>
    <w:p w:rsidR="00651B3A" w:rsidRDefault="00651B3A"/>
    <w:p w:rsidR="00651B3A" w:rsidRPr="00995744" w:rsidRDefault="00856C35">
      <w:pPr>
        <w:pStyle w:val="Puesto"/>
        <w:rPr>
          <w:lang w:val="en-US"/>
        </w:rPr>
      </w:pPr>
      <w:r w:rsidRPr="00802B74">
        <w:rPr>
          <w:lang w:val="en-US"/>
        </w:rPr>
        <w:br w:type="page"/>
      </w:r>
      <w:r w:rsidRPr="00995744">
        <w:rPr>
          <w:lang w:val="en-US"/>
        </w:rPr>
        <w:lastRenderedPageBreak/>
        <w:t>Table of Contents</w:t>
      </w:r>
    </w:p>
    <w:p w:rsidR="00651B3A" w:rsidRPr="00995744" w:rsidRDefault="00E438E9">
      <w:pPr>
        <w:pStyle w:val="TDC1"/>
        <w:tabs>
          <w:tab w:val="left" w:pos="432"/>
        </w:tabs>
        <w:rPr>
          <w:noProof/>
          <w:sz w:val="24"/>
          <w:szCs w:val="24"/>
          <w:lang w:val="en-US"/>
        </w:rPr>
      </w:pPr>
      <w:r>
        <w:fldChar w:fldCharType="begin"/>
      </w:r>
      <w:r w:rsidR="00856C35" w:rsidRPr="00995744">
        <w:rPr>
          <w:lang w:val="en-US"/>
        </w:rPr>
        <w:instrText xml:space="preserve"> TOC \o "1-3" </w:instrText>
      </w:r>
      <w:r>
        <w:fldChar w:fldCharType="separate"/>
      </w:r>
      <w:r w:rsidR="00856C35" w:rsidRPr="00995744">
        <w:rPr>
          <w:noProof/>
          <w:szCs w:val="24"/>
          <w:lang w:val="en-US"/>
        </w:rPr>
        <w:t>1.</w:t>
      </w:r>
      <w:r w:rsidR="00856C35" w:rsidRPr="00995744">
        <w:rPr>
          <w:noProof/>
          <w:sz w:val="24"/>
          <w:szCs w:val="24"/>
          <w:lang w:val="en-US"/>
        </w:rPr>
        <w:tab/>
      </w:r>
      <w:r w:rsidR="00856C35" w:rsidRPr="00995744">
        <w:rPr>
          <w:noProof/>
          <w:szCs w:val="24"/>
          <w:lang w:val="en-US"/>
        </w:rPr>
        <w:t>Introduction</w:t>
      </w:r>
      <w:r w:rsidR="00856C35" w:rsidRPr="00995744">
        <w:rPr>
          <w:noProof/>
          <w:lang w:val="en-US"/>
        </w:rPr>
        <w:tab/>
      </w:r>
      <w:r>
        <w:rPr>
          <w:noProof/>
        </w:rPr>
        <w:fldChar w:fldCharType="begin"/>
      </w:r>
      <w:r w:rsidR="00856C35" w:rsidRPr="00995744">
        <w:rPr>
          <w:noProof/>
          <w:lang w:val="en-US"/>
        </w:rPr>
        <w:instrText xml:space="preserve"> PAGEREF _Toc524313333 \h </w:instrText>
      </w:r>
      <w:r>
        <w:rPr>
          <w:noProof/>
        </w:rPr>
      </w:r>
      <w:r>
        <w:rPr>
          <w:noProof/>
        </w:rPr>
        <w:fldChar w:fldCharType="separate"/>
      </w:r>
      <w:r w:rsidR="00A61335" w:rsidRPr="00995744">
        <w:rPr>
          <w:noProof/>
          <w:lang w:val="en-US"/>
        </w:rPr>
        <w:t>4</w:t>
      </w:r>
      <w:r>
        <w:rPr>
          <w:noProof/>
        </w:rPr>
        <w:fldChar w:fldCharType="end"/>
      </w:r>
    </w:p>
    <w:p w:rsidR="00651B3A" w:rsidRPr="00995744" w:rsidRDefault="00856C35">
      <w:pPr>
        <w:pStyle w:val="TDC2"/>
        <w:tabs>
          <w:tab w:val="left" w:pos="1000"/>
        </w:tabs>
        <w:rPr>
          <w:noProof/>
          <w:sz w:val="24"/>
          <w:szCs w:val="24"/>
          <w:lang w:val="en-US"/>
        </w:rPr>
      </w:pPr>
      <w:r w:rsidRPr="00995744">
        <w:rPr>
          <w:noProof/>
          <w:lang w:val="en-US"/>
        </w:rPr>
        <w:t>1.1</w:t>
      </w:r>
      <w:r w:rsidRPr="00995744">
        <w:rPr>
          <w:noProof/>
          <w:sz w:val="24"/>
          <w:szCs w:val="24"/>
          <w:lang w:val="en-US"/>
        </w:rPr>
        <w:tab/>
      </w:r>
      <w:r w:rsidRPr="00995744">
        <w:rPr>
          <w:noProof/>
          <w:lang w:val="en-US"/>
        </w:rPr>
        <w:t>References</w:t>
      </w:r>
      <w:r w:rsidRPr="00995744">
        <w:rPr>
          <w:noProof/>
          <w:lang w:val="en-US"/>
        </w:rPr>
        <w:tab/>
      </w:r>
      <w:r w:rsidR="00E438E9">
        <w:rPr>
          <w:noProof/>
        </w:rPr>
        <w:fldChar w:fldCharType="begin"/>
      </w:r>
      <w:r w:rsidRPr="00995744">
        <w:rPr>
          <w:noProof/>
          <w:lang w:val="en-US"/>
        </w:rPr>
        <w:instrText xml:space="preserve"> PAGEREF _Toc524313334 \h </w:instrText>
      </w:r>
      <w:r w:rsidR="00E438E9">
        <w:rPr>
          <w:noProof/>
        </w:rPr>
      </w:r>
      <w:r w:rsidR="00E438E9">
        <w:rPr>
          <w:noProof/>
        </w:rPr>
        <w:fldChar w:fldCharType="separate"/>
      </w:r>
      <w:r w:rsidR="00A61335" w:rsidRPr="00995744">
        <w:rPr>
          <w:noProof/>
          <w:lang w:val="en-US"/>
        </w:rPr>
        <w:t>4</w:t>
      </w:r>
      <w:r w:rsidR="00E438E9">
        <w:rPr>
          <w:noProof/>
        </w:rPr>
        <w:fldChar w:fldCharType="end"/>
      </w:r>
    </w:p>
    <w:p w:rsidR="00651B3A" w:rsidRPr="00995744" w:rsidRDefault="00856C35">
      <w:pPr>
        <w:pStyle w:val="TDC1"/>
        <w:tabs>
          <w:tab w:val="left" w:pos="432"/>
        </w:tabs>
        <w:rPr>
          <w:noProof/>
          <w:sz w:val="24"/>
          <w:szCs w:val="24"/>
          <w:lang w:val="en-US"/>
        </w:rPr>
      </w:pPr>
      <w:r w:rsidRPr="00995744">
        <w:rPr>
          <w:noProof/>
          <w:szCs w:val="24"/>
          <w:lang w:val="en-US"/>
        </w:rPr>
        <w:t>2.</w:t>
      </w:r>
      <w:r w:rsidRPr="00995744">
        <w:rPr>
          <w:noProof/>
          <w:sz w:val="24"/>
          <w:szCs w:val="24"/>
          <w:lang w:val="en-US"/>
        </w:rPr>
        <w:tab/>
      </w:r>
      <w:r w:rsidRPr="00995744">
        <w:rPr>
          <w:noProof/>
          <w:szCs w:val="24"/>
          <w:lang w:val="en-US"/>
        </w:rPr>
        <w:t>Positioning</w:t>
      </w:r>
      <w:r w:rsidRPr="00995744">
        <w:rPr>
          <w:noProof/>
          <w:lang w:val="en-US"/>
        </w:rPr>
        <w:tab/>
      </w:r>
      <w:r w:rsidR="00E438E9">
        <w:rPr>
          <w:noProof/>
        </w:rPr>
        <w:fldChar w:fldCharType="begin"/>
      </w:r>
      <w:r w:rsidRPr="00995744">
        <w:rPr>
          <w:noProof/>
          <w:lang w:val="en-US"/>
        </w:rPr>
        <w:instrText xml:space="preserve"> PAGEREF _Toc524313335 \h </w:instrText>
      </w:r>
      <w:r w:rsidR="00E438E9">
        <w:rPr>
          <w:noProof/>
        </w:rPr>
      </w:r>
      <w:r w:rsidR="00E438E9">
        <w:rPr>
          <w:noProof/>
        </w:rPr>
        <w:fldChar w:fldCharType="separate"/>
      </w:r>
      <w:r w:rsidR="00A61335" w:rsidRPr="00995744">
        <w:rPr>
          <w:noProof/>
          <w:lang w:val="en-US"/>
        </w:rPr>
        <w:t>4</w:t>
      </w:r>
      <w:r w:rsidR="00E438E9">
        <w:rPr>
          <w:noProof/>
        </w:rPr>
        <w:fldChar w:fldCharType="end"/>
      </w:r>
    </w:p>
    <w:p w:rsidR="00651B3A" w:rsidRPr="00995744" w:rsidRDefault="00856C35">
      <w:pPr>
        <w:pStyle w:val="TDC2"/>
        <w:tabs>
          <w:tab w:val="left" w:pos="1000"/>
        </w:tabs>
        <w:rPr>
          <w:noProof/>
          <w:sz w:val="24"/>
          <w:szCs w:val="24"/>
          <w:lang w:val="en-US"/>
        </w:rPr>
      </w:pPr>
      <w:r w:rsidRPr="00995744">
        <w:rPr>
          <w:noProof/>
          <w:lang w:val="en-US"/>
        </w:rPr>
        <w:t>2.1</w:t>
      </w:r>
      <w:r w:rsidRPr="00995744">
        <w:rPr>
          <w:noProof/>
          <w:sz w:val="24"/>
          <w:szCs w:val="24"/>
          <w:lang w:val="en-US"/>
        </w:rPr>
        <w:tab/>
      </w:r>
      <w:r w:rsidRPr="00995744">
        <w:rPr>
          <w:noProof/>
          <w:lang w:val="en-US"/>
        </w:rPr>
        <w:t>Problem Statement</w:t>
      </w:r>
      <w:r w:rsidRPr="00995744">
        <w:rPr>
          <w:noProof/>
          <w:lang w:val="en-US"/>
        </w:rPr>
        <w:tab/>
      </w:r>
      <w:r w:rsidR="00E438E9">
        <w:rPr>
          <w:noProof/>
        </w:rPr>
        <w:fldChar w:fldCharType="begin"/>
      </w:r>
      <w:r w:rsidRPr="00995744">
        <w:rPr>
          <w:noProof/>
          <w:lang w:val="en-US"/>
        </w:rPr>
        <w:instrText xml:space="preserve"> PAGEREF _Toc524313336 \h </w:instrText>
      </w:r>
      <w:r w:rsidR="00E438E9">
        <w:rPr>
          <w:noProof/>
        </w:rPr>
      </w:r>
      <w:r w:rsidR="00E438E9">
        <w:rPr>
          <w:noProof/>
        </w:rPr>
        <w:fldChar w:fldCharType="separate"/>
      </w:r>
      <w:r w:rsidR="00A61335" w:rsidRPr="00995744">
        <w:rPr>
          <w:noProof/>
          <w:lang w:val="en-US"/>
        </w:rPr>
        <w:t>4</w:t>
      </w:r>
      <w:r w:rsidR="00E438E9">
        <w:rPr>
          <w:noProof/>
        </w:rPr>
        <w:fldChar w:fldCharType="end"/>
      </w:r>
    </w:p>
    <w:p w:rsidR="00651B3A" w:rsidRPr="00995744" w:rsidRDefault="00856C35">
      <w:pPr>
        <w:pStyle w:val="TDC2"/>
        <w:tabs>
          <w:tab w:val="left" w:pos="1000"/>
        </w:tabs>
        <w:rPr>
          <w:noProof/>
          <w:sz w:val="24"/>
          <w:szCs w:val="24"/>
          <w:lang w:val="en-US"/>
        </w:rPr>
      </w:pPr>
      <w:r w:rsidRPr="00995744">
        <w:rPr>
          <w:noProof/>
          <w:lang w:val="en-US"/>
        </w:rPr>
        <w:t>2.2</w:t>
      </w:r>
      <w:r w:rsidRPr="00995744">
        <w:rPr>
          <w:noProof/>
          <w:sz w:val="24"/>
          <w:szCs w:val="24"/>
          <w:lang w:val="en-US"/>
        </w:rPr>
        <w:tab/>
      </w:r>
      <w:r w:rsidRPr="00995744">
        <w:rPr>
          <w:noProof/>
          <w:lang w:val="en-US"/>
        </w:rPr>
        <w:t>Product Position Statement</w:t>
      </w:r>
      <w:r w:rsidRPr="00995744">
        <w:rPr>
          <w:noProof/>
          <w:lang w:val="en-US"/>
        </w:rPr>
        <w:tab/>
      </w:r>
      <w:r w:rsidR="00E438E9">
        <w:rPr>
          <w:noProof/>
        </w:rPr>
        <w:fldChar w:fldCharType="begin"/>
      </w:r>
      <w:r w:rsidRPr="00995744">
        <w:rPr>
          <w:noProof/>
          <w:lang w:val="en-US"/>
        </w:rPr>
        <w:instrText xml:space="preserve"> PAGEREF _Toc524313337 \h </w:instrText>
      </w:r>
      <w:r w:rsidR="00E438E9">
        <w:rPr>
          <w:noProof/>
        </w:rPr>
      </w:r>
      <w:r w:rsidR="00E438E9">
        <w:rPr>
          <w:noProof/>
        </w:rPr>
        <w:fldChar w:fldCharType="separate"/>
      </w:r>
      <w:r w:rsidR="00A61335" w:rsidRPr="00995744">
        <w:rPr>
          <w:noProof/>
          <w:lang w:val="en-US"/>
        </w:rPr>
        <w:t>4</w:t>
      </w:r>
      <w:r w:rsidR="00E438E9">
        <w:rPr>
          <w:noProof/>
        </w:rPr>
        <w:fldChar w:fldCharType="end"/>
      </w:r>
    </w:p>
    <w:p w:rsidR="00651B3A" w:rsidRPr="00995744" w:rsidRDefault="00856C35">
      <w:pPr>
        <w:pStyle w:val="TDC1"/>
        <w:tabs>
          <w:tab w:val="left" w:pos="432"/>
        </w:tabs>
        <w:rPr>
          <w:noProof/>
          <w:sz w:val="24"/>
          <w:szCs w:val="24"/>
          <w:lang w:val="en-US"/>
        </w:rPr>
      </w:pPr>
      <w:r w:rsidRPr="00995744">
        <w:rPr>
          <w:noProof/>
          <w:szCs w:val="24"/>
          <w:lang w:val="en-US"/>
        </w:rPr>
        <w:t>3.</w:t>
      </w:r>
      <w:r w:rsidRPr="00995744">
        <w:rPr>
          <w:noProof/>
          <w:sz w:val="24"/>
          <w:szCs w:val="24"/>
          <w:lang w:val="en-US"/>
        </w:rPr>
        <w:tab/>
      </w:r>
      <w:r w:rsidRPr="00995744">
        <w:rPr>
          <w:noProof/>
          <w:szCs w:val="24"/>
          <w:lang w:val="en-US"/>
        </w:rPr>
        <w:t>Stakeholder and User Descriptions</w:t>
      </w:r>
      <w:r w:rsidRPr="00995744">
        <w:rPr>
          <w:noProof/>
          <w:lang w:val="en-US"/>
        </w:rPr>
        <w:tab/>
      </w:r>
      <w:r w:rsidR="00E438E9">
        <w:rPr>
          <w:noProof/>
        </w:rPr>
        <w:fldChar w:fldCharType="begin"/>
      </w:r>
      <w:r w:rsidRPr="00995744">
        <w:rPr>
          <w:noProof/>
          <w:lang w:val="en-US"/>
        </w:rPr>
        <w:instrText xml:space="preserve"> PAGEREF _Toc524313338 \h </w:instrText>
      </w:r>
      <w:r w:rsidR="00E438E9">
        <w:rPr>
          <w:noProof/>
        </w:rPr>
      </w:r>
      <w:r w:rsidR="00E438E9">
        <w:rPr>
          <w:noProof/>
        </w:rPr>
        <w:fldChar w:fldCharType="separate"/>
      </w:r>
      <w:r w:rsidR="00A61335" w:rsidRPr="00995744">
        <w:rPr>
          <w:noProof/>
          <w:lang w:val="en-US"/>
        </w:rPr>
        <w:t>4</w:t>
      </w:r>
      <w:r w:rsidR="00E438E9">
        <w:rPr>
          <w:noProof/>
        </w:rPr>
        <w:fldChar w:fldCharType="end"/>
      </w:r>
    </w:p>
    <w:p w:rsidR="00651B3A" w:rsidRPr="00995744" w:rsidRDefault="00856C35">
      <w:pPr>
        <w:pStyle w:val="TDC2"/>
        <w:tabs>
          <w:tab w:val="left" w:pos="1000"/>
        </w:tabs>
        <w:rPr>
          <w:noProof/>
          <w:sz w:val="24"/>
          <w:szCs w:val="24"/>
          <w:lang w:val="en-US"/>
        </w:rPr>
      </w:pPr>
      <w:r w:rsidRPr="00995744">
        <w:rPr>
          <w:noProof/>
          <w:lang w:val="en-US"/>
        </w:rPr>
        <w:t>3.1</w:t>
      </w:r>
      <w:r w:rsidRPr="00995744">
        <w:rPr>
          <w:noProof/>
          <w:sz w:val="24"/>
          <w:szCs w:val="24"/>
          <w:lang w:val="en-US"/>
        </w:rPr>
        <w:tab/>
      </w:r>
      <w:r w:rsidRPr="00995744">
        <w:rPr>
          <w:noProof/>
          <w:lang w:val="en-US"/>
        </w:rPr>
        <w:t>Stakeholder Summary</w:t>
      </w:r>
      <w:r w:rsidRPr="00995744">
        <w:rPr>
          <w:noProof/>
          <w:lang w:val="en-US"/>
        </w:rPr>
        <w:tab/>
      </w:r>
      <w:r w:rsidR="00E438E9">
        <w:rPr>
          <w:noProof/>
        </w:rPr>
        <w:fldChar w:fldCharType="begin"/>
      </w:r>
      <w:r w:rsidRPr="00995744">
        <w:rPr>
          <w:noProof/>
          <w:lang w:val="en-US"/>
        </w:rPr>
        <w:instrText xml:space="preserve"> PAGEREF _Toc524313339 \h </w:instrText>
      </w:r>
      <w:r w:rsidR="00E438E9">
        <w:rPr>
          <w:noProof/>
        </w:rPr>
      </w:r>
      <w:r w:rsidR="00E438E9">
        <w:rPr>
          <w:noProof/>
        </w:rPr>
        <w:fldChar w:fldCharType="separate"/>
      </w:r>
      <w:r w:rsidR="00A61335" w:rsidRPr="00995744">
        <w:rPr>
          <w:noProof/>
          <w:lang w:val="en-US"/>
        </w:rPr>
        <w:t>4</w:t>
      </w:r>
      <w:r w:rsidR="00E438E9">
        <w:rPr>
          <w:noProof/>
        </w:rPr>
        <w:fldChar w:fldCharType="end"/>
      </w:r>
    </w:p>
    <w:p w:rsidR="00651B3A" w:rsidRPr="00995744" w:rsidRDefault="00856C35">
      <w:pPr>
        <w:pStyle w:val="TDC2"/>
        <w:tabs>
          <w:tab w:val="left" w:pos="1000"/>
        </w:tabs>
        <w:rPr>
          <w:noProof/>
          <w:sz w:val="24"/>
          <w:szCs w:val="24"/>
          <w:lang w:val="en-US"/>
        </w:rPr>
      </w:pPr>
      <w:r w:rsidRPr="00995744">
        <w:rPr>
          <w:noProof/>
          <w:lang w:val="en-US"/>
        </w:rPr>
        <w:t>3.2</w:t>
      </w:r>
      <w:r w:rsidRPr="00995744">
        <w:rPr>
          <w:noProof/>
          <w:sz w:val="24"/>
          <w:szCs w:val="24"/>
          <w:lang w:val="en-US"/>
        </w:rPr>
        <w:tab/>
      </w:r>
      <w:r w:rsidRPr="00995744">
        <w:rPr>
          <w:noProof/>
          <w:lang w:val="en-US"/>
        </w:rPr>
        <w:t>User Summary</w:t>
      </w:r>
      <w:r w:rsidRPr="00995744">
        <w:rPr>
          <w:noProof/>
          <w:lang w:val="en-US"/>
        </w:rPr>
        <w:tab/>
      </w:r>
      <w:r w:rsidR="00E438E9">
        <w:rPr>
          <w:noProof/>
        </w:rPr>
        <w:fldChar w:fldCharType="begin"/>
      </w:r>
      <w:r w:rsidRPr="00995744">
        <w:rPr>
          <w:noProof/>
          <w:lang w:val="en-US"/>
        </w:rPr>
        <w:instrText xml:space="preserve"> PAGEREF _Toc524313340 \h </w:instrText>
      </w:r>
      <w:r w:rsidR="00E438E9">
        <w:rPr>
          <w:noProof/>
        </w:rPr>
      </w:r>
      <w:r w:rsidR="00E438E9">
        <w:rPr>
          <w:noProof/>
        </w:rPr>
        <w:fldChar w:fldCharType="separate"/>
      </w:r>
      <w:r w:rsidR="00A61335" w:rsidRPr="00995744">
        <w:rPr>
          <w:noProof/>
          <w:lang w:val="en-US"/>
        </w:rPr>
        <w:t>4</w:t>
      </w:r>
      <w:r w:rsidR="00E438E9">
        <w:rPr>
          <w:noProof/>
        </w:rPr>
        <w:fldChar w:fldCharType="end"/>
      </w:r>
    </w:p>
    <w:p w:rsidR="00651B3A" w:rsidRPr="00995744" w:rsidRDefault="00856C35">
      <w:pPr>
        <w:pStyle w:val="TDC2"/>
        <w:tabs>
          <w:tab w:val="left" w:pos="1000"/>
        </w:tabs>
        <w:rPr>
          <w:noProof/>
          <w:sz w:val="24"/>
          <w:szCs w:val="24"/>
          <w:lang w:val="en-US"/>
        </w:rPr>
      </w:pPr>
      <w:r w:rsidRPr="00995744">
        <w:rPr>
          <w:noProof/>
          <w:lang w:val="en-US"/>
        </w:rPr>
        <w:t>3.3</w:t>
      </w:r>
      <w:r w:rsidRPr="00995744">
        <w:rPr>
          <w:noProof/>
          <w:sz w:val="24"/>
          <w:szCs w:val="24"/>
          <w:lang w:val="en-US"/>
        </w:rPr>
        <w:tab/>
      </w:r>
      <w:r w:rsidRPr="00995744">
        <w:rPr>
          <w:noProof/>
          <w:lang w:val="en-US"/>
        </w:rPr>
        <w:t>User Environment</w:t>
      </w:r>
      <w:r w:rsidRPr="00995744">
        <w:rPr>
          <w:noProof/>
          <w:lang w:val="en-US"/>
        </w:rPr>
        <w:tab/>
      </w:r>
      <w:r w:rsidR="00E438E9">
        <w:rPr>
          <w:noProof/>
        </w:rPr>
        <w:fldChar w:fldCharType="begin"/>
      </w:r>
      <w:r w:rsidRPr="00995744">
        <w:rPr>
          <w:noProof/>
          <w:lang w:val="en-US"/>
        </w:rPr>
        <w:instrText xml:space="preserve"> PAGEREF _Toc524313341 \h </w:instrText>
      </w:r>
      <w:r w:rsidR="00E438E9">
        <w:rPr>
          <w:noProof/>
        </w:rPr>
      </w:r>
      <w:r w:rsidR="00E438E9">
        <w:rPr>
          <w:noProof/>
        </w:rPr>
        <w:fldChar w:fldCharType="separate"/>
      </w:r>
      <w:r w:rsidR="00A61335" w:rsidRPr="00995744">
        <w:rPr>
          <w:noProof/>
          <w:lang w:val="en-US"/>
        </w:rPr>
        <w:t>4</w:t>
      </w:r>
      <w:r w:rsidR="00E438E9">
        <w:rPr>
          <w:noProof/>
        </w:rPr>
        <w:fldChar w:fldCharType="end"/>
      </w:r>
    </w:p>
    <w:p w:rsidR="00651B3A" w:rsidRPr="00995744" w:rsidRDefault="00856C35">
      <w:pPr>
        <w:pStyle w:val="TDC2"/>
        <w:tabs>
          <w:tab w:val="left" w:pos="1000"/>
        </w:tabs>
        <w:rPr>
          <w:noProof/>
          <w:sz w:val="24"/>
          <w:szCs w:val="24"/>
          <w:lang w:val="en-US"/>
        </w:rPr>
      </w:pPr>
      <w:r w:rsidRPr="00995744">
        <w:rPr>
          <w:noProof/>
          <w:lang w:val="en-US"/>
        </w:rPr>
        <w:t>3.4</w:t>
      </w:r>
      <w:r w:rsidRPr="00995744">
        <w:rPr>
          <w:noProof/>
          <w:sz w:val="24"/>
          <w:szCs w:val="24"/>
          <w:lang w:val="en-US"/>
        </w:rPr>
        <w:tab/>
      </w:r>
      <w:r w:rsidRPr="00995744">
        <w:rPr>
          <w:noProof/>
          <w:lang w:val="en-US"/>
        </w:rPr>
        <w:t>Summary of Key Stakeholder or User Needs</w:t>
      </w:r>
      <w:r w:rsidRPr="00995744">
        <w:rPr>
          <w:noProof/>
          <w:lang w:val="en-US"/>
        </w:rPr>
        <w:tab/>
      </w:r>
      <w:r w:rsidR="00E438E9">
        <w:rPr>
          <w:noProof/>
        </w:rPr>
        <w:fldChar w:fldCharType="begin"/>
      </w:r>
      <w:r w:rsidRPr="00995744">
        <w:rPr>
          <w:noProof/>
          <w:lang w:val="en-US"/>
        </w:rPr>
        <w:instrText xml:space="preserve"> PAGEREF _Toc524313342 \h </w:instrText>
      </w:r>
      <w:r w:rsidR="00E438E9">
        <w:rPr>
          <w:noProof/>
        </w:rPr>
      </w:r>
      <w:r w:rsidR="00E438E9">
        <w:rPr>
          <w:noProof/>
        </w:rPr>
        <w:fldChar w:fldCharType="separate"/>
      </w:r>
      <w:r w:rsidR="00A61335" w:rsidRPr="00995744">
        <w:rPr>
          <w:noProof/>
          <w:lang w:val="en-US"/>
        </w:rPr>
        <w:t>4</w:t>
      </w:r>
      <w:r w:rsidR="00E438E9">
        <w:rPr>
          <w:noProof/>
        </w:rPr>
        <w:fldChar w:fldCharType="end"/>
      </w:r>
    </w:p>
    <w:p w:rsidR="00651B3A" w:rsidRPr="00995744" w:rsidRDefault="00856C35">
      <w:pPr>
        <w:pStyle w:val="TDC2"/>
        <w:tabs>
          <w:tab w:val="left" w:pos="1000"/>
        </w:tabs>
        <w:rPr>
          <w:noProof/>
          <w:sz w:val="24"/>
          <w:szCs w:val="24"/>
          <w:lang w:val="en-US"/>
        </w:rPr>
      </w:pPr>
      <w:r w:rsidRPr="00995744">
        <w:rPr>
          <w:noProof/>
          <w:lang w:val="en-US"/>
        </w:rPr>
        <w:t>3.5</w:t>
      </w:r>
      <w:r w:rsidRPr="00995744">
        <w:rPr>
          <w:noProof/>
          <w:sz w:val="24"/>
          <w:szCs w:val="24"/>
          <w:lang w:val="en-US"/>
        </w:rPr>
        <w:tab/>
      </w:r>
      <w:r w:rsidRPr="00995744">
        <w:rPr>
          <w:noProof/>
          <w:lang w:val="en-US"/>
        </w:rPr>
        <w:t>Alternatives and Competition</w:t>
      </w:r>
      <w:r w:rsidRPr="00995744">
        <w:rPr>
          <w:noProof/>
          <w:lang w:val="en-US"/>
        </w:rPr>
        <w:tab/>
      </w:r>
      <w:r w:rsidR="00E438E9">
        <w:rPr>
          <w:noProof/>
        </w:rPr>
        <w:fldChar w:fldCharType="begin"/>
      </w:r>
      <w:r w:rsidRPr="00995744">
        <w:rPr>
          <w:noProof/>
          <w:lang w:val="en-US"/>
        </w:rPr>
        <w:instrText xml:space="preserve"> PAGEREF _Toc524313343 \h </w:instrText>
      </w:r>
      <w:r w:rsidR="00E438E9">
        <w:rPr>
          <w:noProof/>
        </w:rPr>
      </w:r>
      <w:r w:rsidR="00E438E9">
        <w:rPr>
          <w:noProof/>
        </w:rPr>
        <w:fldChar w:fldCharType="separate"/>
      </w:r>
      <w:r w:rsidR="00A61335" w:rsidRPr="00995744">
        <w:rPr>
          <w:noProof/>
          <w:lang w:val="en-US"/>
        </w:rPr>
        <w:t>4</w:t>
      </w:r>
      <w:r w:rsidR="00E438E9">
        <w:rPr>
          <w:noProof/>
        </w:rPr>
        <w:fldChar w:fldCharType="end"/>
      </w:r>
    </w:p>
    <w:p w:rsidR="00651B3A" w:rsidRPr="00995744" w:rsidRDefault="00856C35">
      <w:pPr>
        <w:pStyle w:val="TDC1"/>
        <w:tabs>
          <w:tab w:val="left" w:pos="432"/>
        </w:tabs>
        <w:rPr>
          <w:noProof/>
          <w:sz w:val="24"/>
          <w:szCs w:val="24"/>
          <w:lang w:val="en-US"/>
        </w:rPr>
      </w:pPr>
      <w:r w:rsidRPr="00995744">
        <w:rPr>
          <w:noProof/>
          <w:szCs w:val="24"/>
          <w:lang w:val="en-US"/>
        </w:rPr>
        <w:t>4.</w:t>
      </w:r>
      <w:r w:rsidRPr="00995744">
        <w:rPr>
          <w:noProof/>
          <w:sz w:val="24"/>
          <w:szCs w:val="24"/>
          <w:lang w:val="en-US"/>
        </w:rPr>
        <w:tab/>
      </w:r>
      <w:r w:rsidRPr="00995744">
        <w:rPr>
          <w:noProof/>
          <w:szCs w:val="24"/>
          <w:lang w:val="en-US"/>
        </w:rPr>
        <w:t>Product Overview</w:t>
      </w:r>
      <w:r w:rsidRPr="00995744">
        <w:rPr>
          <w:noProof/>
          <w:lang w:val="en-US"/>
        </w:rPr>
        <w:tab/>
      </w:r>
      <w:r w:rsidR="00E438E9">
        <w:rPr>
          <w:noProof/>
        </w:rPr>
        <w:fldChar w:fldCharType="begin"/>
      </w:r>
      <w:r w:rsidRPr="00995744">
        <w:rPr>
          <w:noProof/>
          <w:lang w:val="en-US"/>
        </w:rPr>
        <w:instrText xml:space="preserve"> PAGEREF _Toc524313344 \h </w:instrText>
      </w:r>
      <w:r w:rsidR="00E438E9">
        <w:rPr>
          <w:noProof/>
        </w:rPr>
      </w:r>
      <w:r w:rsidR="00E438E9">
        <w:rPr>
          <w:noProof/>
        </w:rPr>
        <w:fldChar w:fldCharType="separate"/>
      </w:r>
      <w:r w:rsidR="00A61335" w:rsidRPr="00995744">
        <w:rPr>
          <w:noProof/>
          <w:lang w:val="en-US"/>
        </w:rPr>
        <w:t>4</w:t>
      </w:r>
      <w:r w:rsidR="00E438E9">
        <w:rPr>
          <w:noProof/>
        </w:rPr>
        <w:fldChar w:fldCharType="end"/>
      </w:r>
    </w:p>
    <w:p w:rsidR="00651B3A" w:rsidRPr="00995744" w:rsidRDefault="00856C35">
      <w:pPr>
        <w:pStyle w:val="TDC2"/>
        <w:tabs>
          <w:tab w:val="left" w:pos="1000"/>
        </w:tabs>
        <w:rPr>
          <w:noProof/>
          <w:sz w:val="24"/>
          <w:szCs w:val="24"/>
          <w:lang w:val="en-US"/>
        </w:rPr>
      </w:pPr>
      <w:r w:rsidRPr="00995744">
        <w:rPr>
          <w:noProof/>
          <w:lang w:val="en-US"/>
        </w:rPr>
        <w:t>4.1</w:t>
      </w:r>
      <w:r w:rsidRPr="00995744">
        <w:rPr>
          <w:noProof/>
          <w:sz w:val="24"/>
          <w:szCs w:val="24"/>
          <w:lang w:val="en-US"/>
        </w:rPr>
        <w:tab/>
      </w:r>
      <w:r w:rsidRPr="00995744">
        <w:rPr>
          <w:noProof/>
          <w:lang w:val="en-US"/>
        </w:rPr>
        <w:t>Product Perspective</w:t>
      </w:r>
      <w:r w:rsidRPr="00995744">
        <w:rPr>
          <w:noProof/>
          <w:lang w:val="en-US"/>
        </w:rPr>
        <w:tab/>
      </w:r>
      <w:r w:rsidR="00E438E9">
        <w:rPr>
          <w:noProof/>
        </w:rPr>
        <w:fldChar w:fldCharType="begin"/>
      </w:r>
      <w:r w:rsidRPr="00995744">
        <w:rPr>
          <w:noProof/>
          <w:lang w:val="en-US"/>
        </w:rPr>
        <w:instrText xml:space="preserve"> PAGEREF _Toc524313345 \h </w:instrText>
      </w:r>
      <w:r w:rsidR="00E438E9">
        <w:rPr>
          <w:noProof/>
        </w:rPr>
      </w:r>
      <w:r w:rsidR="00E438E9">
        <w:rPr>
          <w:noProof/>
        </w:rPr>
        <w:fldChar w:fldCharType="separate"/>
      </w:r>
      <w:r w:rsidR="00A61335" w:rsidRPr="00995744">
        <w:rPr>
          <w:noProof/>
          <w:lang w:val="en-US"/>
        </w:rPr>
        <w:t>4</w:t>
      </w:r>
      <w:r w:rsidR="00E438E9">
        <w:rPr>
          <w:noProof/>
        </w:rPr>
        <w:fldChar w:fldCharType="end"/>
      </w:r>
    </w:p>
    <w:p w:rsidR="00651B3A" w:rsidRPr="00995744" w:rsidRDefault="00856C35">
      <w:pPr>
        <w:pStyle w:val="TDC2"/>
        <w:tabs>
          <w:tab w:val="left" w:pos="1000"/>
        </w:tabs>
        <w:rPr>
          <w:noProof/>
          <w:sz w:val="24"/>
          <w:szCs w:val="24"/>
          <w:lang w:val="en-US"/>
        </w:rPr>
      </w:pPr>
      <w:r w:rsidRPr="00995744">
        <w:rPr>
          <w:noProof/>
          <w:lang w:val="en-US"/>
        </w:rPr>
        <w:t>4.2</w:t>
      </w:r>
      <w:r w:rsidRPr="00995744">
        <w:rPr>
          <w:noProof/>
          <w:sz w:val="24"/>
          <w:szCs w:val="24"/>
          <w:lang w:val="en-US"/>
        </w:rPr>
        <w:tab/>
      </w:r>
      <w:r w:rsidRPr="00995744">
        <w:rPr>
          <w:noProof/>
          <w:lang w:val="en-US"/>
        </w:rPr>
        <w:t>Assumptions and Dependencies</w:t>
      </w:r>
      <w:r w:rsidRPr="00995744">
        <w:rPr>
          <w:noProof/>
          <w:lang w:val="en-US"/>
        </w:rPr>
        <w:tab/>
      </w:r>
      <w:r w:rsidR="00E438E9">
        <w:rPr>
          <w:noProof/>
        </w:rPr>
        <w:fldChar w:fldCharType="begin"/>
      </w:r>
      <w:r w:rsidRPr="00995744">
        <w:rPr>
          <w:noProof/>
          <w:lang w:val="en-US"/>
        </w:rPr>
        <w:instrText xml:space="preserve"> PAGEREF _Toc524313346 \h </w:instrText>
      </w:r>
      <w:r w:rsidR="00E438E9">
        <w:rPr>
          <w:noProof/>
        </w:rPr>
      </w:r>
      <w:r w:rsidR="00E438E9">
        <w:rPr>
          <w:noProof/>
        </w:rPr>
        <w:fldChar w:fldCharType="separate"/>
      </w:r>
      <w:r w:rsidR="00A61335" w:rsidRPr="00995744">
        <w:rPr>
          <w:noProof/>
          <w:lang w:val="en-US"/>
        </w:rPr>
        <w:t>4</w:t>
      </w:r>
      <w:r w:rsidR="00E438E9">
        <w:rPr>
          <w:noProof/>
        </w:rPr>
        <w:fldChar w:fldCharType="end"/>
      </w:r>
    </w:p>
    <w:p w:rsidR="00651B3A" w:rsidRPr="00995744" w:rsidRDefault="00856C35">
      <w:pPr>
        <w:pStyle w:val="TDC1"/>
        <w:tabs>
          <w:tab w:val="left" w:pos="432"/>
        </w:tabs>
        <w:rPr>
          <w:noProof/>
          <w:sz w:val="24"/>
          <w:szCs w:val="24"/>
          <w:lang w:val="en-US"/>
        </w:rPr>
      </w:pPr>
      <w:r w:rsidRPr="00995744">
        <w:rPr>
          <w:noProof/>
          <w:szCs w:val="24"/>
          <w:lang w:val="en-US"/>
        </w:rPr>
        <w:t>5.</w:t>
      </w:r>
      <w:r w:rsidRPr="00995744">
        <w:rPr>
          <w:noProof/>
          <w:sz w:val="24"/>
          <w:szCs w:val="24"/>
          <w:lang w:val="en-US"/>
        </w:rPr>
        <w:tab/>
      </w:r>
      <w:r w:rsidRPr="00995744">
        <w:rPr>
          <w:noProof/>
          <w:szCs w:val="24"/>
          <w:lang w:val="en-US"/>
        </w:rPr>
        <w:t>Product Features</w:t>
      </w:r>
      <w:r w:rsidRPr="00995744">
        <w:rPr>
          <w:noProof/>
          <w:lang w:val="en-US"/>
        </w:rPr>
        <w:tab/>
      </w:r>
      <w:r w:rsidR="00E438E9">
        <w:rPr>
          <w:noProof/>
        </w:rPr>
        <w:fldChar w:fldCharType="begin"/>
      </w:r>
      <w:r w:rsidRPr="00995744">
        <w:rPr>
          <w:noProof/>
          <w:lang w:val="en-US"/>
        </w:rPr>
        <w:instrText xml:space="preserve"> PAGEREF _Toc524313347 \h </w:instrText>
      </w:r>
      <w:r w:rsidR="00E438E9">
        <w:rPr>
          <w:noProof/>
        </w:rPr>
      </w:r>
      <w:r w:rsidR="00E438E9">
        <w:rPr>
          <w:noProof/>
        </w:rPr>
        <w:fldChar w:fldCharType="separate"/>
      </w:r>
      <w:r w:rsidR="00A61335" w:rsidRPr="00995744">
        <w:rPr>
          <w:noProof/>
          <w:lang w:val="en-US"/>
        </w:rPr>
        <w:t>4</w:t>
      </w:r>
      <w:r w:rsidR="00E438E9">
        <w:rPr>
          <w:noProof/>
        </w:rPr>
        <w:fldChar w:fldCharType="end"/>
      </w:r>
    </w:p>
    <w:p w:rsidR="00651B3A" w:rsidRPr="00995744" w:rsidRDefault="00856C35">
      <w:pPr>
        <w:pStyle w:val="TDC1"/>
        <w:tabs>
          <w:tab w:val="left" w:pos="432"/>
        </w:tabs>
        <w:rPr>
          <w:noProof/>
          <w:sz w:val="24"/>
          <w:szCs w:val="24"/>
          <w:lang w:val="en-US"/>
        </w:rPr>
      </w:pPr>
      <w:r w:rsidRPr="00995744">
        <w:rPr>
          <w:noProof/>
          <w:szCs w:val="24"/>
          <w:lang w:val="en-US"/>
        </w:rPr>
        <w:t>6.</w:t>
      </w:r>
      <w:r w:rsidRPr="00995744">
        <w:rPr>
          <w:noProof/>
          <w:sz w:val="24"/>
          <w:szCs w:val="24"/>
          <w:lang w:val="en-US"/>
        </w:rPr>
        <w:tab/>
      </w:r>
      <w:r w:rsidRPr="00995744">
        <w:rPr>
          <w:noProof/>
          <w:szCs w:val="24"/>
          <w:lang w:val="en-US"/>
        </w:rPr>
        <w:t>Other Product Requirements</w:t>
      </w:r>
      <w:r w:rsidRPr="00995744">
        <w:rPr>
          <w:noProof/>
          <w:lang w:val="en-US"/>
        </w:rPr>
        <w:tab/>
      </w:r>
      <w:r w:rsidR="00E438E9">
        <w:rPr>
          <w:noProof/>
        </w:rPr>
        <w:fldChar w:fldCharType="begin"/>
      </w:r>
      <w:r w:rsidRPr="00995744">
        <w:rPr>
          <w:noProof/>
          <w:lang w:val="en-US"/>
        </w:rPr>
        <w:instrText xml:space="preserve"> PAGEREF _Toc524313348 \h </w:instrText>
      </w:r>
      <w:r w:rsidR="00E438E9">
        <w:rPr>
          <w:noProof/>
        </w:rPr>
      </w:r>
      <w:r w:rsidR="00E438E9">
        <w:rPr>
          <w:noProof/>
        </w:rPr>
        <w:fldChar w:fldCharType="separate"/>
      </w:r>
      <w:r w:rsidR="00A61335" w:rsidRPr="00995744">
        <w:rPr>
          <w:noProof/>
          <w:lang w:val="en-US"/>
        </w:rPr>
        <w:t>4</w:t>
      </w:r>
      <w:r w:rsidR="00E438E9">
        <w:rPr>
          <w:noProof/>
        </w:rPr>
        <w:fldChar w:fldCharType="end"/>
      </w:r>
    </w:p>
    <w:p w:rsidR="00651B3A" w:rsidRDefault="00E438E9">
      <w:pPr>
        <w:pStyle w:val="Puesto"/>
      </w:pPr>
      <w:r>
        <w:fldChar w:fldCharType="end"/>
      </w:r>
      <w:r w:rsidR="00856C35" w:rsidRPr="00995744">
        <w:rPr>
          <w:lang w:val="en-US"/>
        </w:rPr>
        <w:br w:type="page"/>
      </w:r>
      <w:r w:rsidR="009165D8">
        <w:lastRenderedPageBreak/>
        <w:fldChar w:fldCharType="begin"/>
      </w:r>
      <w:r w:rsidR="009165D8">
        <w:instrText xml:space="preserve"> TITLE  \* MERGEFORMAT </w:instrText>
      </w:r>
      <w:r w:rsidR="009165D8">
        <w:fldChar w:fldCharType="separate"/>
      </w:r>
      <w:proofErr w:type="spellStart"/>
      <w:r w:rsidR="00A61335">
        <w:t>Vision</w:t>
      </w:r>
      <w:proofErr w:type="spellEnd"/>
      <w:r w:rsidR="00A61335">
        <w:t xml:space="preserve"> (Small Project)</w:t>
      </w:r>
      <w:r w:rsidR="009165D8">
        <w:fldChar w:fldCharType="end"/>
      </w:r>
    </w:p>
    <w:p w:rsidR="00651B3A" w:rsidRDefault="00856C35">
      <w:pPr>
        <w:pStyle w:val="Ttulo1"/>
      </w:pPr>
      <w:bookmarkStart w:id="0" w:name="_Toc456598586"/>
      <w:bookmarkStart w:id="1" w:name="_Toc456600917"/>
      <w:bookmarkStart w:id="2" w:name="_Toc512930904"/>
      <w:bookmarkStart w:id="3" w:name="_Toc524313333"/>
      <w:bookmarkStart w:id="4" w:name="_Toc436203377"/>
      <w:bookmarkStart w:id="5" w:name="_Toc452813577"/>
      <w:proofErr w:type="spellStart"/>
      <w:r>
        <w:t>Introduction</w:t>
      </w:r>
      <w:bookmarkEnd w:id="0"/>
      <w:bookmarkEnd w:id="1"/>
      <w:bookmarkEnd w:id="2"/>
      <w:bookmarkEnd w:id="3"/>
      <w:proofErr w:type="spellEnd"/>
    </w:p>
    <w:p w:rsidR="00A61335" w:rsidRPr="00BA14CC" w:rsidRDefault="00A56163" w:rsidP="003B3110">
      <w:pPr>
        <w:jc w:val="both"/>
        <w:rPr>
          <w:i/>
        </w:rPr>
      </w:pPr>
      <w:r w:rsidRPr="00BA14CC">
        <w:rPr>
          <w:i/>
        </w:rPr>
        <w:t>En este documento se obtendrá la información sobre</w:t>
      </w:r>
      <w:r w:rsidR="00A5448F">
        <w:rPr>
          <w:i/>
        </w:rPr>
        <w:t xml:space="preserve"> la aplicación para la empresa </w:t>
      </w:r>
      <w:r w:rsidR="000D78E9">
        <w:rPr>
          <w:i/>
        </w:rPr>
        <w:t>Productos Agroindustriales S.A.</w:t>
      </w:r>
      <w:r w:rsidRPr="00BA14CC">
        <w:rPr>
          <w:i/>
        </w:rPr>
        <w:t xml:space="preserve"> donde se evidenciaran las necesidades de dicho aplicativo y la visión </w:t>
      </w:r>
      <w:r w:rsidR="00BA14CC" w:rsidRPr="00BA14CC">
        <w:rPr>
          <w:i/>
        </w:rPr>
        <w:t>a futuro del desarrollo de esta, además</w:t>
      </w:r>
      <w:bookmarkStart w:id="6" w:name="_Toc456598590"/>
      <w:bookmarkStart w:id="7" w:name="_Toc456600921"/>
      <w:bookmarkStart w:id="8" w:name="_Toc512930905"/>
      <w:bookmarkStart w:id="9" w:name="_Toc524313334"/>
      <w:r w:rsidR="00BA14CC" w:rsidRPr="00BA14CC">
        <w:rPr>
          <w:i/>
        </w:rPr>
        <w:t xml:space="preserve"> conti</w:t>
      </w:r>
      <w:r w:rsidR="00A61335" w:rsidRPr="00BA14CC">
        <w:rPr>
          <w:i/>
        </w:rPr>
        <w:t>ene información relacionada con las necesidades y oportunidades de negocio, identificación del problema y los involucrados en el proyecto.</w:t>
      </w:r>
    </w:p>
    <w:p w:rsidR="00651B3A" w:rsidRDefault="00856C35">
      <w:pPr>
        <w:pStyle w:val="Ttulo2"/>
      </w:pPr>
      <w:proofErr w:type="spellStart"/>
      <w:r>
        <w:t>References</w:t>
      </w:r>
      <w:bookmarkEnd w:id="6"/>
      <w:bookmarkEnd w:id="7"/>
      <w:bookmarkEnd w:id="8"/>
      <w:bookmarkEnd w:id="9"/>
      <w:proofErr w:type="spellEnd"/>
    </w:p>
    <w:p w:rsidR="00651B3A" w:rsidRDefault="00856C35">
      <w:pPr>
        <w:pStyle w:val="Ttulo1"/>
      </w:pPr>
      <w:bookmarkStart w:id="10" w:name="_Toc512930906"/>
      <w:bookmarkStart w:id="11" w:name="_Toc524313335"/>
      <w:proofErr w:type="spellStart"/>
      <w:r>
        <w:t>Positioning</w:t>
      </w:r>
      <w:bookmarkEnd w:id="4"/>
      <w:bookmarkEnd w:id="5"/>
      <w:bookmarkEnd w:id="10"/>
      <w:bookmarkEnd w:id="11"/>
      <w:proofErr w:type="spellEnd"/>
    </w:p>
    <w:p w:rsidR="00651B3A" w:rsidRDefault="00856C35">
      <w:pPr>
        <w:pStyle w:val="Ttulo2"/>
      </w:pPr>
      <w:bookmarkStart w:id="12" w:name="_Toc436203379"/>
      <w:bookmarkStart w:id="13" w:name="_Toc452813579"/>
      <w:bookmarkStart w:id="14" w:name="_Toc512930907"/>
      <w:bookmarkStart w:id="15" w:name="_Toc524313336"/>
      <w:proofErr w:type="spellStart"/>
      <w:r>
        <w:t>Problem</w:t>
      </w:r>
      <w:proofErr w:type="spellEnd"/>
      <w:r>
        <w:t xml:space="preserve"> </w:t>
      </w:r>
      <w:proofErr w:type="spellStart"/>
      <w:r>
        <w:t>Statement</w:t>
      </w:r>
      <w:bookmarkEnd w:id="12"/>
      <w:bookmarkEnd w:id="13"/>
      <w:bookmarkEnd w:id="14"/>
      <w:bookmarkEnd w:id="15"/>
      <w:proofErr w:type="spellEnd"/>
    </w:p>
    <w:p w:rsidR="00651B3A" w:rsidRDefault="00651B3A" w:rsidP="00075B2D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3052"/>
        <w:gridCol w:w="5363"/>
      </w:tblGrid>
      <w:tr w:rsidR="00651B3A" w:rsidTr="003A2E10">
        <w:trPr>
          <w:trHeight w:val="866"/>
        </w:trPr>
        <w:tc>
          <w:tcPr>
            <w:tcW w:w="30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51B3A" w:rsidRDefault="00856C35">
            <w:pPr>
              <w:pStyle w:val="Textoindependiente"/>
              <w:keepNext/>
              <w:ind w:left="72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problem</w:t>
            </w:r>
            <w:proofErr w:type="spellEnd"/>
            <w:r>
              <w:t xml:space="preserve"> of</w:t>
            </w:r>
          </w:p>
        </w:tc>
        <w:tc>
          <w:tcPr>
            <w:tcW w:w="5363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51B3A" w:rsidRDefault="00C11D91" w:rsidP="00C9132F">
            <w:pPr>
              <w:pStyle w:val="InfoBlue"/>
              <w:jc w:val="both"/>
            </w:pPr>
            <w:r>
              <w:t xml:space="preserve">En estos momentos la </w:t>
            </w:r>
            <w:r w:rsidR="003A2E10">
              <w:t xml:space="preserve">empresa Productos Agroindustriales S.A. </w:t>
            </w:r>
            <w:r w:rsidR="00B66955">
              <w:t xml:space="preserve">no </w:t>
            </w:r>
            <w:r>
              <w:t>cuenta con</w:t>
            </w:r>
            <w:r w:rsidR="003A2E10">
              <w:t xml:space="preserve"> </w:t>
            </w:r>
            <w:r w:rsidR="00C9132F">
              <w:t>un sistema de</w:t>
            </w:r>
            <w:r w:rsidR="00020C6D">
              <w:t xml:space="preserve"> información del control</w:t>
            </w:r>
            <w:r w:rsidR="00943C08">
              <w:t xml:space="preserve"> de</w:t>
            </w:r>
            <w:r w:rsidR="003A2E10">
              <w:t xml:space="preserve"> sus proceso</w:t>
            </w:r>
            <w:r w:rsidR="00943C08">
              <w:t>s productivos</w:t>
            </w:r>
            <w:r w:rsidR="001F2AB8">
              <w:t>, lo que</w:t>
            </w:r>
            <w:r w:rsidR="00C9132F">
              <w:t xml:space="preserve"> la</w:t>
            </w:r>
            <w:r w:rsidR="001F2AB8">
              <w:t xml:space="preserve"> ha llevado a  no tener</w:t>
            </w:r>
            <w:r w:rsidR="00C21777">
              <w:t xml:space="preserve"> un control ef</w:t>
            </w:r>
            <w:r w:rsidR="00AE6AF4">
              <w:t xml:space="preserve">iciente de la </w:t>
            </w:r>
            <w:r w:rsidR="00802B74">
              <w:t>información de los cultivos de caña</w:t>
            </w:r>
            <w:r w:rsidR="00AE6AF4">
              <w:t xml:space="preserve">,  afectado de forma directa </w:t>
            </w:r>
            <w:r w:rsidR="00C21777">
              <w:t>la economía de la empresa</w:t>
            </w:r>
            <w:r w:rsidR="001F2AB8">
              <w:t>.</w:t>
            </w:r>
          </w:p>
        </w:tc>
      </w:tr>
      <w:tr w:rsidR="00651B3A" w:rsidTr="003A2E10">
        <w:trPr>
          <w:trHeight w:val="1113"/>
        </w:trPr>
        <w:tc>
          <w:tcPr>
            <w:tcW w:w="30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51B3A" w:rsidRDefault="00856C35">
            <w:pPr>
              <w:pStyle w:val="Textoindependiente"/>
              <w:keepNext/>
              <w:ind w:left="72"/>
            </w:pPr>
            <w:proofErr w:type="spellStart"/>
            <w:r>
              <w:t>affects</w:t>
            </w:r>
            <w:proofErr w:type="spellEnd"/>
          </w:p>
        </w:tc>
        <w:tc>
          <w:tcPr>
            <w:tcW w:w="536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51B3A" w:rsidRDefault="00802B74" w:rsidP="008D0F29">
            <w:pPr>
              <w:pStyle w:val="InfoBlue"/>
              <w:jc w:val="both"/>
            </w:pPr>
            <w:r>
              <w:t xml:space="preserve">La producción </w:t>
            </w:r>
            <w:r w:rsidR="00AE6AF4">
              <w:t xml:space="preserve"> se han visto influenciadas de forma negativa </w:t>
            </w:r>
            <w:r>
              <w:t xml:space="preserve"> ya que el gerente</w:t>
            </w:r>
            <w:r w:rsidR="00A56163">
              <w:t xml:space="preserve"> no tienen l</w:t>
            </w:r>
            <w:r w:rsidR="003A2E10">
              <w:t xml:space="preserve">a </w:t>
            </w:r>
            <w:r>
              <w:t>manera de observar la evolución de los lotes de caña sembrados para un posterior cort</w:t>
            </w:r>
            <w:r w:rsidR="00943C08">
              <w:t>e</w:t>
            </w:r>
            <w:r w:rsidR="00BA14CC">
              <w:t>, por lo tanto esta aplicación dará la fac</w:t>
            </w:r>
            <w:r w:rsidR="00943C08">
              <w:t>ilidad de proyectar el producto</w:t>
            </w:r>
            <w:r w:rsidR="003A2E10">
              <w:t xml:space="preserve"> </w:t>
            </w:r>
            <w:r w:rsidR="00020C6D">
              <w:t>con su respectivo costos</w:t>
            </w:r>
            <w:r w:rsidR="008D0F29">
              <w:t>.</w:t>
            </w:r>
          </w:p>
        </w:tc>
      </w:tr>
      <w:tr w:rsidR="00651B3A" w:rsidTr="003A2E10">
        <w:trPr>
          <w:trHeight w:val="1113"/>
        </w:trPr>
        <w:tc>
          <w:tcPr>
            <w:tcW w:w="30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51B3A" w:rsidRPr="00184CCC" w:rsidRDefault="00856C35">
            <w:pPr>
              <w:pStyle w:val="Textoindependiente"/>
              <w:keepNext/>
              <w:ind w:left="72"/>
              <w:rPr>
                <w:lang w:val="en-US"/>
              </w:rPr>
            </w:pPr>
            <w:r w:rsidRPr="00184CCC">
              <w:rPr>
                <w:lang w:val="en-US"/>
              </w:rPr>
              <w:t>the impact of which is</w:t>
            </w:r>
          </w:p>
        </w:tc>
        <w:tc>
          <w:tcPr>
            <w:tcW w:w="536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51B3A" w:rsidRDefault="00BA14CC" w:rsidP="00020C6D">
            <w:pPr>
              <w:pStyle w:val="InfoBlue"/>
              <w:jc w:val="both"/>
            </w:pPr>
            <w:r>
              <w:t>La aplicaci</w:t>
            </w:r>
            <w:r w:rsidR="003A2E10">
              <w:t xml:space="preserve">ón web para </w:t>
            </w:r>
            <w:r w:rsidR="00A5448F">
              <w:t xml:space="preserve"> </w:t>
            </w:r>
            <w:r w:rsidR="003A2E10">
              <w:t>la empresa Productos Agroindustriales S.A.</w:t>
            </w:r>
            <w:r>
              <w:t xml:space="preserve"> </w:t>
            </w:r>
            <w:r w:rsidR="00A5448F">
              <w:t>facilitará</w:t>
            </w:r>
            <w:r w:rsidR="00943C08">
              <w:t xml:space="preserve"> al gerente</w:t>
            </w:r>
            <w:r w:rsidR="00020C6D">
              <w:t xml:space="preserve"> la automatización de las operaciones y </w:t>
            </w:r>
            <w:r w:rsidR="00665587">
              <w:t>de equipos agrícolas, aplicación</w:t>
            </w:r>
            <w:r w:rsidR="00020C6D">
              <w:t xml:space="preserve"> de tecnología para las condiciones específicas</w:t>
            </w:r>
            <w:r w:rsidR="00665587">
              <w:t xml:space="preserve"> de la empresa</w:t>
            </w:r>
            <w:r w:rsidR="00020C6D">
              <w:t xml:space="preserve"> en función del sistema agrícola y de la cultura local que</w:t>
            </w:r>
            <w:r w:rsidR="00665587">
              <w:t xml:space="preserve"> permitirán la toma de decisiones que más óptimas.</w:t>
            </w:r>
          </w:p>
        </w:tc>
      </w:tr>
      <w:tr w:rsidR="00651B3A" w:rsidTr="003A2E10">
        <w:trPr>
          <w:trHeight w:val="866"/>
        </w:trPr>
        <w:tc>
          <w:tcPr>
            <w:tcW w:w="30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51B3A" w:rsidRPr="00184CCC" w:rsidRDefault="00856C35">
            <w:pPr>
              <w:pStyle w:val="Textoindependiente"/>
              <w:ind w:left="72"/>
              <w:rPr>
                <w:lang w:val="en-US"/>
              </w:rPr>
            </w:pPr>
            <w:r w:rsidRPr="00184CCC">
              <w:rPr>
                <w:lang w:val="en-US"/>
              </w:rPr>
              <w:t>a successful solution would be</w:t>
            </w:r>
          </w:p>
        </w:tc>
        <w:tc>
          <w:tcPr>
            <w:tcW w:w="536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51B3A" w:rsidRDefault="0065427C" w:rsidP="00665587">
            <w:pPr>
              <w:pStyle w:val="InfoBlue"/>
              <w:jc w:val="both"/>
            </w:pPr>
            <w:r>
              <w:t xml:space="preserve">El aplicativo web </w:t>
            </w:r>
            <w:r w:rsidR="004E2B77">
              <w:t>permitirá mantener un registr</w:t>
            </w:r>
            <w:r w:rsidR="004E2B77" w:rsidRPr="004E2B77">
              <w:t>o de los insumos y productos a</w:t>
            </w:r>
            <w:r w:rsidR="004E2B77">
              <w:t>plicados a cada lote del cultivo,</w:t>
            </w:r>
            <w:r w:rsidR="004E2B77" w:rsidRPr="004E2B77">
              <w:t xml:space="preserve"> llevar control de los insumos y materiales utili</w:t>
            </w:r>
            <w:r w:rsidR="004E2B77">
              <w:t>zados además,</w:t>
            </w:r>
            <w:r w:rsidR="004E2B77" w:rsidRPr="004E2B77">
              <w:t xml:space="preserve"> hacerle seguim</w:t>
            </w:r>
            <w:r w:rsidR="004E2B77">
              <w:t xml:space="preserve">iento a cada lote de producción </w:t>
            </w:r>
            <w:r w:rsidR="004E2B77" w:rsidRPr="004E2B77">
              <w:t>para la trazabilidad de productos agrícolas.</w:t>
            </w:r>
          </w:p>
        </w:tc>
      </w:tr>
    </w:tbl>
    <w:p w:rsidR="00651B3A" w:rsidRDefault="00856C35">
      <w:pPr>
        <w:pStyle w:val="Ttulo2"/>
      </w:pPr>
      <w:bookmarkStart w:id="16" w:name="_Toc425054392"/>
      <w:bookmarkStart w:id="17" w:name="_Toc422186485"/>
      <w:bookmarkStart w:id="18" w:name="_Toc436203380"/>
      <w:bookmarkStart w:id="19" w:name="_Toc452813580"/>
      <w:bookmarkStart w:id="20" w:name="_Toc512930908"/>
      <w:bookmarkStart w:id="21" w:name="_Toc524313337"/>
      <w:proofErr w:type="spellStart"/>
      <w:r>
        <w:t>Product</w:t>
      </w:r>
      <w:proofErr w:type="spellEnd"/>
      <w:r>
        <w:t xml:space="preserve"> Position </w:t>
      </w:r>
      <w:proofErr w:type="spellStart"/>
      <w:r>
        <w:t>Statement</w:t>
      </w:r>
      <w:bookmarkEnd w:id="16"/>
      <w:bookmarkEnd w:id="17"/>
      <w:bookmarkEnd w:id="18"/>
      <w:bookmarkEnd w:id="19"/>
      <w:bookmarkEnd w:id="20"/>
      <w:bookmarkEnd w:id="21"/>
      <w:proofErr w:type="spellEnd"/>
    </w:p>
    <w:p w:rsidR="007F01AB" w:rsidRDefault="007F01AB" w:rsidP="007F01AB"/>
    <w:p w:rsidR="007F01AB" w:rsidRPr="007F01AB" w:rsidRDefault="007F01AB" w:rsidP="007F01AB"/>
    <w:p w:rsidR="00651B3A" w:rsidRDefault="00651B3A" w:rsidP="00075B2D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51B3A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51B3A" w:rsidRDefault="00856C35">
            <w:pPr>
              <w:pStyle w:val="Textoindependiente"/>
              <w:keepNext/>
              <w:ind w:left="72"/>
            </w:pPr>
            <w:proofErr w:type="spellStart"/>
            <w:r>
              <w:lastRenderedPageBreak/>
              <w:t>For</w:t>
            </w:r>
            <w:proofErr w:type="spellEnd"/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51B3A" w:rsidRDefault="007F01AB" w:rsidP="00203BF0">
            <w:pPr>
              <w:pStyle w:val="InfoBlue"/>
              <w:jc w:val="both"/>
            </w:pPr>
            <w:r>
              <w:t>Esta aplicación  web estará dirigida</w:t>
            </w:r>
            <w:r w:rsidR="00731C76">
              <w:t xml:space="preserve"> al personal encargado de los procesos productivos de la empresa Productos Agroindustriales S.A. </w:t>
            </w:r>
          </w:p>
        </w:tc>
      </w:tr>
      <w:tr w:rsidR="00651B3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51B3A" w:rsidRDefault="00856C35">
            <w:pPr>
              <w:pStyle w:val="Textoindependiente"/>
              <w:keepNext/>
              <w:ind w:left="72"/>
            </w:pPr>
            <w:proofErr w:type="spellStart"/>
            <w:r>
              <w:t>Who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51B3A" w:rsidRDefault="00FE0B8D" w:rsidP="00424CCD">
            <w:pPr>
              <w:pStyle w:val="InfoBlue"/>
              <w:jc w:val="both"/>
            </w:pPr>
            <w:r>
              <w:t>La necesidad de esta aplicación es</w:t>
            </w:r>
            <w:r w:rsidR="00424CCD">
              <w:t xml:space="preserve"> facilitar al gerente la t</w:t>
            </w:r>
            <w:r w:rsidR="00203BF0">
              <w:t>oma de decisiones en cuanto a la parte productiva de la empresa se refiere.</w:t>
            </w:r>
          </w:p>
        </w:tc>
      </w:tr>
      <w:tr w:rsidR="00651B3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51B3A" w:rsidRDefault="00856C35">
            <w:pPr>
              <w:pStyle w:val="Textoindependiente"/>
              <w:keepNext/>
              <w:ind w:left="72"/>
            </w:pPr>
            <w:proofErr w:type="spellStart"/>
            <w:r>
              <w:t>The</w:t>
            </w:r>
            <w:proofErr w:type="spellEnd"/>
            <w:r>
              <w:t xml:space="preserve"> (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>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51B3A" w:rsidRDefault="00856C35" w:rsidP="00225B58">
            <w:pPr>
              <w:pStyle w:val="InfoBlue"/>
              <w:jc w:val="both"/>
            </w:pPr>
            <w:r>
              <w:t xml:space="preserve"> </w:t>
            </w:r>
            <w:r w:rsidR="002627E7">
              <w:t>Aplicación web</w:t>
            </w:r>
            <w:r w:rsidR="002E2A9C">
              <w:t xml:space="preserve"> “</w:t>
            </w:r>
            <w:r w:rsidR="002627E7">
              <w:t>productos Agroindustriales S.A.</w:t>
            </w:r>
            <w:r w:rsidR="002E2A9C">
              <w:t>”</w:t>
            </w:r>
          </w:p>
        </w:tc>
      </w:tr>
      <w:tr w:rsidR="00651B3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51B3A" w:rsidRDefault="00856C35">
            <w:pPr>
              <w:pStyle w:val="Textoindependiente"/>
              <w:keepNext/>
              <w:ind w:left="72"/>
            </w:pPr>
            <w:proofErr w:type="spellStart"/>
            <w:r>
              <w:t>That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51B3A" w:rsidRDefault="00225B58" w:rsidP="00FA2DB4">
            <w:pPr>
              <w:pStyle w:val="InfoBlue"/>
              <w:jc w:val="both"/>
            </w:pPr>
            <w:r w:rsidRPr="00225B58">
              <w:t xml:space="preserve">El gobierno nacional ha realizado un gran esfuerzo por hacer que las </w:t>
            </w:r>
            <w:proofErr w:type="spellStart"/>
            <w:r w:rsidRPr="00225B58">
              <w:t>TI</w:t>
            </w:r>
            <w:r w:rsidR="00381CBF">
              <w:t>C´s</w:t>
            </w:r>
            <w:proofErr w:type="spellEnd"/>
            <w:r w:rsidR="00381CBF">
              <w:t xml:space="preserve"> sean aprovechadas al máximo,  es por eso </w:t>
            </w:r>
            <w:r w:rsidR="00D026E6">
              <w:t xml:space="preserve">que el ministerio de la tecnología la informática y la comunicación </w:t>
            </w:r>
            <w:proofErr w:type="spellStart"/>
            <w:r w:rsidR="00D026E6">
              <w:t>MinTIC</w:t>
            </w:r>
            <w:proofErr w:type="spellEnd"/>
            <w:r w:rsidR="00381CBF">
              <w:t xml:space="preserve"> </w:t>
            </w:r>
            <w:r w:rsidR="00267B09">
              <w:t>han</w:t>
            </w:r>
            <w:r w:rsidR="00381CBF">
              <w:t xml:space="preserve"> lanzado una convocatoria para fortalecer</w:t>
            </w:r>
            <w:r w:rsidR="002F6933">
              <w:t xml:space="preserve"> la industria de las TI en siete regiones del país</w:t>
            </w:r>
            <w:r w:rsidR="00381CBF">
              <w:t>.</w:t>
            </w:r>
            <w:r w:rsidR="002F6933">
              <w:t xml:space="preserve"> Para </w:t>
            </w:r>
            <w:r w:rsidR="003E773F">
              <w:t xml:space="preserve">la Región Cafetera </w:t>
            </w:r>
            <w:r w:rsidR="007A5AB1" w:rsidRPr="007A5AB1">
              <w:t xml:space="preserve"> Tecnolo</w:t>
            </w:r>
            <w:r w:rsidR="002F6933">
              <w:t>gías de la Información (TI) está enfocada</w:t>
            </w:r>
            <w:r w:rsidR="007A5AB1" w:rsidRPr="007A5AB1">
              <w:t xml:space="preserve"> en el sector agro, a través de bioinformática y biología computacional.</w:t>
            </w:r>
            <w:r w:rsidR="002F6933">
              <w:t xml:space="preserve"> </w:t>
            </w:r>
            <w:r w:rsidRPr="00225B58">
              <w:t xml:space="preserve"> </w:t>
            </w:r>
            <w:proofErr w:type="gramStart"/>
            <w:r w:rsidRPr="00225B58">
              <w:t>la</w:t>
            </w:r>
            <w:proofErr w:type="gramEnd"/>
            <w:r w:rsidRPr="00225B58">
              <w:t xml:space="preserve"> ingeniería ti</w:t>
            </w:r>
            <w:r w:rsidR="007476F9">
              <w:t>ene el deber de hacer llegar estas</w:t>
            </w:r>
            <w:r w:rsidR="00267B09">
              <w:t xml:space="preserve"> bondades </w:t>
            </w:r>
            <w:r w:rsidRPr="00225B58">
              <w:t xml:space="preserve"> y es aquí donde nace la idea de la </w:t>
            </w:r>
            <w:r>
              <w:t>creación de una aplicación web q</w:t>
            </w:r>
            <w:r w:rsidR="00FA2DB4">
              <w:t>ue gestione el proceso productivo</w:t>
            </w:r>
            <w:r w:rsidRPr="00225B58">
              <w:t xml:space="preserve"> de la empresa PRODUCTOS AGROINDUSTRIALES S.A. con la fin</w:t>
            </w:r>
            <w:r w:rsidR="00FA2DB4">
              <w:t xml:space="preserve">alidad de optimizar </w:t>
            </w:r>
            <w:r w:rsidR="00267B09">
              <w:t xml:space="preserve"> sus recurso.</w:t>
            </w:r>
          </w:p>
        </w:tc>
      </w:tr>
      <w:tr w:rsidR="00FA199F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A199F" w:rsidRDefault="00FA199F" w:rsidP="00FA199F">
            <w:pPr>
              <w:pStyle w:val="Textoindependiente"/>
              <w:keepNext/>
              <w:ind w:left="72"/>
            </w:pPr>
            <w:proofErr w:type="spellStart"/>
            <w:r>
              <w:t>Unlike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A199F" w:rsidRPr="00C73FD3" w:rsidRDefault="00C75FA0" w:rsidP="00267B09">
            <w:pPr>
              <w:pStyle w:val="InfoBlue"/>
              <w:jc w:val="both"/>
            </w:pPr>
            <w:r>
              <w:t xml:space="preserve">La empresa </w:t>
            </w:r>
            <w:r w:rsidR="00267B09">
              <w:t>tendría información de primera mano, mostrada de manera ágil y de fácil interpretación.</w:t>
            </w:r>
          </w:p>
        </w:tc>
      </w:tr>
      <w:tr w:rsidR="00FA199F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FA199F" w:rsidRDefault="00FA199F" w:rsidP="00FA199F">
            <w:pPr>
              <w:pStyle w:val="Textoindependiente"/>
              <w:ind w:left="72"/>
            </w:pPr>
            <w:proofErr w:type="spellStart"/>
            <w:r>
              <w:t>Our</w:t>
            </w:r>
            <w:proofErr w:type="spellEnd"/>
            <w:r>
              <w:t xml:space="preserve"> </w:t>
            </w:r>
            <w:proofErr w:type="spellStart"/>
            <w:r>
              <w:t>product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A199F" w:rsidRPr="00C73FD3" w:rsidRDefault="00DB34AF" w:rsidP="00267B09">
            <w:pPr>
              <w:pStyle w:val="InfoBlue"/>
              <w:jc w:val="both"/>
            </w:pPr>
            <w:r>
              <w:t xml:space="preserve">Productos Agroindustriales S.A. sería la primera </w:t>
            </w:r>
            <w:r w:rsidR="001A5ABF">
              <w:t>empresa productora de panela</w:t>
            </w:r>
            <w:r>
              <w:t xml:space="preserve"> en la región </w:t>
            </w:r>
            <w:r w:rsidR="001A5ABF">
              <w:t xml:space="preserve">que </w:t>
            </w:r>
            <w:r>
              <w:t xml:space="preserve">contaría con una aplicación web capaz de </w:t>
            </w:r>
            <w:r w:rsidR="001A5ABF">
              <w:t>controlar sus procesos productivos</w:t>
            </w:r>
            <w:r w:rsidR="0035775F">
              <w:t>.</w:t>
            </w:r>
          </w:p>
        </w:tc>
      </w:tr>
    </w:tbl>
    <w:p w:rsidR="00651B3A" w:rsidRDefault="00651B3A" w:rsidP="00075B2D">
      <w:pPr>
        <w:pStyle w:val="InfoBlue"/>
      </w:pPr>
    </w:p>
    <w:p w:rsidR="00651B3A" w:rsidRDefault="00856C35">
      <w:pPr>
        <w:pStyle w:val="Ttulo1"/>
      </w:pPr>
      <w:bookmarkStart w:id="22" w:name="_Toc447960005"/>
      <w:bookmarkStart w:id="23" w:name="_Toc452813581"/>
      <w:bookmarkStart w:id="24" w:name="_Toc512930909"/>
      <w:bookmarkStart w:id="25" w:name="_Toc524313338"/>
      <w:bookmarkStart w:id="26" w:name="_Toc436203381"/>
      <w:proofErr w:type="spellStart"/>
      <w:r>
        <w:t>Stakeholder</w:t>
      </w:r>
      <w:proofErr w:type="spellEnd"/>
      <w:r>
        <w:t xml:space="preserve"> and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Descriptions</w:t>
      </w:r>
      <w:bookmarkEnd w:id="22"/>
      <w:bookmarkEnd w:id="23"/>
      <w:bookmarkEnd w:id="24"/>
      <w:bookmarkEnd w:id="25"/>
      <w:proofErr w:type="spellEnd"/>
    </w:p>
    <w:p w:rsidR="003F2E3F" w:rsidRDefault="003F2E3F" w:rsidP="003F2E3F">
      <w:pPr>
        <w:rPr>
          <w:i/>
        </w:rPr>
      </w:pPr>
      <w:r>
        <w:rPr>
          <w:i/>
        </w:rPr>
        <w:t>Los usuarios de la aplicación son:</w:t>
      </w:r>
    </w:p>
    <w:p w:rsidR="00807751" w:rsidRDefault="00807751" w:rsidP="003B3110">
      <w:pPr>
        <w:jc w:val="both"/>
        <w:rPr>
          <w:i/>
        </w:rPr>
      </w:pPr>
      <w:r>
        <w:rPr>
          <w:i/>
        </w:rPr>
        <w:t>Gerente de la empresa: persona encargada de la toma de decisiones.</w:t>
      </w:r>
      <w:r w:rsidR="001D11E4">
        <w:rPr>
          <w:i/>
        </w:rPr>
        <w:t xml:space="preserve"> </w:t>
      </w:r>
      <w:r w:rsidR="003F2E3F">
        <w:rPr>
          <w:i/>
        </w:rPr>
        <w:t>Es el encargado de hacer el manejo de los datos que ent</w:t>
      </w:r>
      <w:r>
        <w:rPr>
          <w:i/>
        </w:rPr>
        <w:t>ren a la aplicación y registro de la información.</w:t>
      </w:r>
    </w:p>
    <w:p w:rsidR="00B425D9" w:rsidRDefault="00B425D9" w:rsidP="003B3110">
      <w:pPr>
        <w:jc w:val="both"/>
        <w:rPr>
          <w:i/>
        </w:rPr>
      </w:pPr>
      <w:r>
        <w:rPr>
          <w:i/>
        </w:rPr>
        <w:t xml:space="preserve">Ingeniero </w:t>
      </w:r>
      <w:r w:rsidR="002B420D">
        <w:rPr>
          <w:i/>
        </w:rPr>
        <w:t>Agrónomo</w:t>
      </w:r>
      <w:r>
        <w:rPr>
          <w:i/>
        </w:rPr>
        <w:t>:</w:t>
      </w:r>
      <w:r w:rsidR="002B420D" w:rsidRPr="002B420D">
        <w:t xml:space="preserve"> </w:t>
      </w:r>
      <w:r w:rsidR="002B420D" w:rsidRPr="002B420D">
        <w:rPr>
          <w:i/>
        </w:rPr>
        <w:t>es el encargado de estudiar los factore</w:t>
      </w:r>
      <w:r w:rsidR="002B420D">
        <w:rPr>
          <w:i/>
        </w:rPr>
        <w:t>s de producción vegetal</w:t>
      </w:r>
      <w:r w:rsidR="004D7CD3">
        <w:rPr>
          <w:i/>
        </w:rPr>
        <w:t xml:space="preserve">, </w:t>
      </w:r>
      <w:r w:rsidR="002B420D" w:rsidRPr="002B420D">
        <w:rPr>
          <w:i/>
        </w:rPr>
        <w:t xml:space="preserve"> procesos de conser</w:t>
      </w:r>
      <w:r w:rsidR="004D7CD3">
        <w:rPr>
          <w:i/>
        </w:rPr>
        <w:t xml:space="preserve">vación y transformación de </w:t>
      </w:r>
      <w:r w:rsidR="002B420D" w:rsidRPr="002B420D">
        <w:rPr>
          <w:i/>
        </w:rPr>
        <w:t>productos con el obje</w:t>
      </w:r>
      <w:r w:rsidR="002B420D">
        <w:rPr>
          <w:i/>
        </w:rPr>
        <w:t xml:space="preserve">to de obtener </w:t>
      </w:r>
      <w:r w:rsidR="004D7CD3" w:rsidRPr="004D7CD3">
        <w:rPr>
          <w:i/>
        </w:rPr>
        <w:t xml:space="preserve">más y mejores alimentos </w:t>
      </w:r>
      <w:r w:rsidR="002B420D">
        <w:rPr>
          <w:i/>
        </w:rPr>
        <w:t>a menores costos.</w:t>
      </w:r>
    </w:p>
    <w:p w:rsidR="009F34A1" w:rsidRPr="009F34A1" w:rsidRDefault="009F34A1" w:rsidP="003B3110">
      <w:pPr>
        <w:jc w:val="both"/>
        <w:rPr>
          <w:i/>
        </w:rPr>
      </w:pPr>
      <w:r w:rsidRPr="009F34A1">
        <w:rPr>
          <w:i/>
        </w:rPr>
        <w:t>Junta Directiva: Son los encargados del desarrollo y control del proyecto.</w:t>
      </w:r>
    </w:p>
    <w:p w:rsidR="009F34A1" w:rsidRDefault="009F34A1" w:rsidP="003B3110">
      <w:pPr>
        <w:jc w:val="both"/>
        <w:rPr>
          <w:i/>
        </w:rPr>
      </w:pPr>
      <w:r w:rsidRPr="009F34A1">
        <w:rPr>
          <w:i/>
        </w:rPr>
        <w:t xml:space="preserve">Gerente de desarrollo: Es el encargado </w:t>
      </w:r>
      <w:r w:rsidR="00B425D9">
        <w:rPr>
          <w:i/>
        </w:rPr>
        <w:t xml:space="preserve">de la dirección </w:t>
      </w:r>
      <w:r w:rsidRPr="009F34A1">
        <w:rPr>
          <w:i/>
        </w:rPr>
        <w:t>del desarrollo del producto.</w:t>
      </w:r>
    </w:p>
    <w:p w:rsidR="009F34A1" w:rsidRPr="009F34A1" w:rsidRDefault="009F34A1" w:rsidP="003B3110">
      <w:pPr>
        <w:jc w:val="both"/>
        <w:rPr>
          <w:i/>
        </w:rPr>
      </w:pPr>
      <w:r w:rsidRPr="009F34A1">
        <w:rPr>
          <w:i/>
        </w:rPr>
        <w:t>Empresas: son los consumidores del  producto.</w:t>
      </w:r>
    </w:p>
    <w:p w:rsidR="009F34A1" w:rsidRDefault="009F34A1" w:rsidP="003B3110">
      <w:pPr>
        <w:jc w:val="both"/>
        <w:rPr>
          <w:i/>
        </w:rPr>
      </w:pPr>
      <w:r w:rsidRPr="009F34A1">
        <w:rPr>
          <w:i/>
        </w:rPr>
        <w:t>Competidores: verán  en el nuevo emprendimiento probables mermas en sus ventas.</w:t>
      </w:r>
    </w:p>
    <w:p w:rsidR="003F2E3F" w:rsidRPr="003F2E3F" w:rsidRDefault="003F2E3F" w:rsidP="003F2E3F">
      <w:pPr>
        <w:rPr>
          <w:i/>
        </w:rPr>
      </w:pPr>
    </w:p>
    <w:p w:rsidR="00651B3A" w:rsidRDefault="00856C35">
      <w:pPr>
        <w:pStyle w:val="Ttulo2"/>
      </w:pPr>
      <w:bookmarkStart w:id="27" w:name="_Toc452813583"/>
      <w:bookmarkStart w:id="28" w:name="_Toc512930910"/>
      <w:bookmarkStart w:id="29" w:name="_Toc524313339"/>
      <w:proofErr w:type="spellStart"/>
      <w:r>
        <w:t>Stakeholder</w:t>
      </w:r>
      <w:proofErr w:type="spellEnd"/>
      <w:r>
        <w:t xml:space="preserve"> </w:t>
      </w:r>
      <w:proofErr w:type="spellStart"/>
      <w:r>
        <w:t>Summary</w:t>
      </w:r>
      <w:bookmarkEnd w:id="27"/>
      <w:bookmarkEnd w:id="28"/>
      <w:bookmarkEnd w:id="29"/>
      <w:proofErr w:type="spellEnd"/>
    </w:p>
    <w:p w:rsidR="00651B3A" w:rsidRDefault="00651B3A" w:rsidP="00075B2D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51B3A">
        <w:tc>
          <w:tcPr>
            <w:tcW w:w="1890" w:type="dxa"/>
            <w:shd w:val="solid" w:color="000000" w:fill="FFFFFF"/>
          </w:tcPr>
          <w:p w:rsidR="00651B3A" w:rsidRDefault="00856C35">
            <w:pPr>
              <w:pStyle w:val="Textoindependien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2610" w:type="dxa"/>
            <w:shd w:val="solid" w:color="000000" w:fill="FFFFFF"/>
          </w:tcPr>
          <w:p w:rsidR="00651B3A" w:rsidRDefault="00856C35">
            <w:pPr>
              <w:pStyle w:val="Textoindependien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3960" w:type="dxa"/>
            <w:shd w:val="solid" w:color="000000" w:fill="FFFFFF"/>
          </w:tcPr>
          <w:p w:rsidR="00651B3A" w:rsidRDefault="00856C35">
            <w:pPr>
              <w:pStyle w:val="Textoindependien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Responsibilities</w:t>
            </w:r>
            <w:proofErr w:type="spellEnd"/>
          </w:p>
        </w:tc>
      </w:tr>
      <w:tr w:rsidR="00651B3A">
        <w:tc>
          <w:tcPr>
            <w:tcW w:w="1890" w:type="dxa"/>
          </w:tcPr>
          <w:p w:rsidR="00FA199F" w:rsidRPr="00C73FD3" w:rsidRDefault="001D11E4" w:rsidP="00075B2D">
            <w:pPr>
              <w:pStyle w:val="InfoBlue"/>
            </w:pPr>
            <w:r>
              <w:t>XXXXX</w:t>
            </w:r>
          </w:p>
          <w:p w:rsidR="00651B3A" w:rsidRDefault="00651B3A" w:rsidP="00075B2D">
            <w:pPr>
              <w:pStyle w:val="InfoBlue"/>
            </w:pPr>
          </w:p>
          <w:p w:rsidR="00FA199F" w:rsidRDefault="00FA199F" w:rsidP="00FA199F">
            <w:pPr>
              <w:pStyle w:val="Textoindependiente"/>
            </w:pPr>
          </w:p>
          <w:p w:rsidR="00FA199F" w:rsidRDefault="00FA199F" w:rsidP="00FA199F">
            <w:pPr>
              <w:pStyle w:val="Textoindependiente"/>
            </w:pPr>
          </w:p>
          <w:p w:rsidR="002D7EAE" w:rsidRDefault="002D7EAE" w:rsidP="00FA199F">
            <w:pPr>
              <w:pStyle w:val="Textoindependiente"/>
              <w:ind w:left="0"/>
              <w:rPr>
                <w:i/>
              </w:rPr>
            </w:pPr>
          </w:p>
          <w:p w:rsidR="002D7EAE" w:rsidRDefault="002D7EAE" w:rsidP="00FA199F">
            <w:pPr>
              <w:pStyle w:val="Textoindependiente"/>
              <w:ind w:left="0"/>
              <w:rPr>
                <w:i/>
              </w:rPr>
            </w:pPr>
          </w:p>
          <w:p w:rsidR="00FA199F" w:rsidRDefault="00E2573E" w:rsidP="00FA199F">
            <w:pPr>
              <w:pStyle w:val="Textoindependiente"/>
              <w:ind w:left="0"/>
              <w:rPr>
                <w:i/>
              </w:rPr>
            </w:pPr>
            <w:r>
              <w:rPr>
                <w:i/>
              </w:rPr>
              <w:t>Junta Directiva</w:t>
            </w:r>
          </w:p>
          <w:p w:rsidR="00E2573E" w:rsidRDefault="00E2573E" w:rsidP="00FA199F">
            <w:pPr>
              <w:pStyle w:val="Textoindependiente"/>
              <w:ind w:left="0"/>
              <w:rPr>
                <w:i/>
              </w:rPr>
            </w:pPr>
          </w:p>
          <w:p w:rsidR="00E2573E" w:rsidRDefault="00E2573E" w:rsidP="00FA199F">
            <w:pPr>
              <w:pStyle w:val="Textoindependiente"/>
              <w:ind w:left="0"/>
              <w:rPr>
                <w:i/>
              </w:rPr>
            </w:pPr>
          </w:p>
          <w:p w:rsidR="00E2573E" w:rsidRPr="00FA199F" w:rsidRDefault="00E2573E" w:rsidP="00FA199F">
            <w:pPr>
              <w:pStyle w:val="Textoindependiente"/>
              <w:ind w:left="0"/>
            </w:pPr>
            <w:r>
              <w:rPr>
                <w:i/>
              </w:rPr>
              <w:t>Gerente de desarrollo</w:t>
            </w:r>
          </w:p>
        </w:tc>
        <w:tc>
          <w:tcPr>
            <w:tcW w:w="2610" w:type="dxa"/>
          </w:tcPr>
          <w:p w:rsidR="00651B3A" w:rsidRDefault="001D11E4" w:rsidP="00075B2D">
            <w:pPr>
              <w:pStyle w:val="InfoBlue"/>
            </w:pPr>
            <w:r>
              <w:lastRenderedPageBreak/>
              <w:t xml:space="preserve">Gerente </w:t>
            </w:r>
            <w:r w:rsidR="00FA199F" w:rsidRPr="00C73FD3">
              <w:t xml:space="preserve"> de</w:t>
            </w:r>
            <w:r w:rsidR="00E47BB0">
              <w:t xml:space="preserve"> la empresa Productos Agroindustriales S.A.</w:t>
            </w:r>
          </w:p>
          <w:p w:rsidR="00FA199F" w:rsidRDefault="00FA199F" w:rsidP="00FA199F">
            <w:pPr>
              <w:pStyle w:val="Textoindependiente"/>
            </w:pPr>
          </w:p>
          <w:p w:rsidR="00FA199F" w:rsidRDefault="00FA199F" w:rsidP="00FA199F">
            <w:pPr>
              <w:pStyle w:val="Textoindependiente"/>
            </w:pPr>
          </w:p>
          <w:p w:rsidR="002D7EAE" w:rsidRDefault="002D7EAE" w:rsidP="00E2573E">
            <w:pPr>
              <w:pStyle w:val="Textoindependiente"/>
              <w:ind w:left="0"/>
              <w:rPr>
                <w:i/>
              </w:rPr>
            </w:pPr>
          </w:p>
          <w:p w:rsidR="002D7EAE" w:rsidRDefault="002D7EAE" w:rsidP="00E2573E">
            <w:pPr>
              <w:pStyle w:val="Textoindependiente"/>
              <w:ind w:left="0"/>
              <w:rPr>
                <w:i/>
              </w:rPr>
            </w:pPr>
          </w:p>
          <w:p w:rsidR="00FA199F" w:rsidRDefault="00E2573E" w:rsidP="00E2573E">
            <w:pPr>
              <w:pStyle w:val="Textoindependiente"/>
              <w:ind w:left="0"/>
              <w:rPr>
                <w:i/>
              </w:rPr>
            </w:pPr>
            <w:r w:rsidRPr="009F34A1">
              <w:rPr>
                <w:i/>
              </w:rPr>
              <w:t>Son los encargados del desarrollo y control del proyecto</w:t>
            </w:r>
          </w:p>
          <w:p w:rsidR="002D7EAE" w:rsidRDefault="002D7EAE" w:rsidP="00E2573E">
            <w:pPr>
              <w:rPr>
                <w:i/>
              </w:rPr>
            </w:pPr>
          </w:p>
          <w:p w:rsidR="00E2573E" w:rsidRDefault="00E2573E" w:rsidP="00E2573E">
            <w:pPr>
              <w:rPr>
                <w:i/>
              </w:rPr>
            </w:pPr>
            <w:r w:rsidRPr="009F34A1">
              <w:rPr>
                <w:i/>
              </w:rPr>
              <w:t>Es el encargado del desarrollo del producto.</w:t>
            </w:r>
          </w:p>
          <w:p w:rsidR="00FA199F" w:rsidRDefault="00FA199F" w:rsidP="00FA199F">
            <w:pPr>
              <w:pStyle w:val="Textoindependiente"/>
            </w:pPr>
          </w:p>
          <w:p w:rsidR="00FA199F" w:rsidRPr="00C73FD3" w:rsidRDefault="00FA199F" w:rsidP="00FA199F">
            <w:pPr>
              <w:pStyle w:val="Textoindependiente"/>
              <w:ind w:left="0"/>
              <w:rPr>
                <w:i/>
              </w:rPr>
            </w:pPr>
          </w:p>
          <w:p w:rsidR="00FA199F" w:rsidRDefault="00FA199F" w:rsidP="00FA199F">
            <w:pPr>
              <w:pStyle w:val="Textoindependiente"/>
              <w:ind w:left="0"/>
            </w:pPr>
          </w:p>
          <w:p w:rsidR="00FA199F" w:rsidRPr="00E2573E" w:rsidRDefault="00FA199F" w:rsidP="00FA199F">
            <w:pPr>
              <w:pStyle w:val="Textoindependiente"/>
              <w:ind w:left="0"/>
              <w:rPr>
                <w:i/>
              </w:rPr>
            </w:pPr>
          </w:p>
        </w:tc>
        <w:tc>
          <w:tcPr>
            <w:tcW w:w="3960" w:type="dxa"/>
          </w:tcPr>
          <w:p w:rsidR="002D7EAE" w:rsidRDefault="00FA199F" w:rsidP="002D7EAE">
            <w:pPr>
              <w:pStyle w:val="InfoBlue"/>
              <w:numPr>
                <w:ilvl w:val="0"/>
                <w:numId w:val="29"/>
              </w:numPr>
            </w:pPr>
            <w:r w:rsidRPr="00C73FD3">
              <w:lastRenderedPageBreak/>
              <w:t xml:space="preserve">Contacto y </w:t>
            </w:r>
            <w:r w:rsidR="001D11E4">
              <w:t>negociación con el gerente de desarrollo</w:t>
            </w:r>
          </w:p>
          <w:p w:rsidR="00FA199F" w:rsidRPr="002D7EAE" w:rsidRDefault="002D7EAE" w:rsidP="002D7EAE">
            <w:pPr>
              <w:pStyle w:val="InfoBlue"/>
              <w:numPr>
                <w:ilvl w:val="0"/>
                <w:numId w:val="29"/>
              </w:numPr>
            </w:pPr>
            <w:r w:rsidRPr="002D7EAE">
              <w:t>Solicitar la información de la producción al ingeniero agrónomo.</w:t>
            </w:r>
          </w:p>
          <w:p w:rsidR="00FA199F" w:rsidRPr="00C73FD3" w:rsidRDefault="002D7EAE" w:rsidP="00FA199F">
            <w:pPr>
              <w:pStyle w:val="Textoindependiente"/>
              <w:numPr>
                <w:ilvl w:val="0"/>
                <w:numId w:val="29"/>
              </w:numPr>
              <w:rPr>
                <w:i/>
              </w:rPr>
            </w:pPr>
            <w:r>
              <w:rPr>
                <w:i/>
              </w:rPr>
              <w:t xml:space="preserve">Tomar decisiones de acuerdo a la </w:t>
            </w:r>
            <w:r>
              <w:rPr>
                <w:i/>
              </w:rPr>
              <w:lastRenderedPageBreak/>
              <w:t>información presentada por el agrónomo</w:t>
            </w:r>
          </w:p>
          <w:p w:rsidR="00651B3A" w:rsidRDefault="00651B3A" w:rsidP="00075B2D">
            <w:pPr>
              <w:pStyle w:val="InfoBlue"/>
            </w:pPr>
          </w:p>
          <w:p w:rsidR="00E2573E" w:rsidRPr="00E2573E" w:rsidRDefault="00E2573E" w:rsidP="00E2573E">
            <w:pPr>
              <w:pStyle w:val="Textoindependiente"/>
              <w:numPr>
                <w:ilvl w:val="0"/>
                <w:numId w:val="29"/>
              </w:numPr>
            </w:pPr>
            <w:r w:rsidRPr="00E2573E">
              <w:rPr>
                <w:i/>
              </w:rPr>
              <w:t>Aprobar y validar decisiones que se tomen</w:t>
            </w:r>
            <w:r>
              <w:rPr>
                <w:i/>
              </w:rPr>
              <w:t xml:space="preserve"> en las reuniones</w:t>
            </w:r>
          </w:p>
          <w:p w:rsidR="00E2573E" w:rsidRDefault="00E2573E" w:rsidP="00E2573E">
            <w:pPr>
              <w:pStyle w:val="Textoindependiente"/>
              <w:rPr>
                <w:i/>
              </w:rPr>
            </w:pPr>
          </w:p>
          <w:p w:rsidR="00227523" w:rsidRPr="00227523" w:rsidRDefault="00E2573E" w:rsidP="00227523">
            <w:pPr>
              <w:pStyle w:val="Textoindependiente"/>
              <w:numPr>
                <w:ilvl w:val="0"/>
                <w:numId w:val="29"/>
              </w:numPr>
              <w:jc w:val="both"/>
              <w:rPr>
                <w:i/>
              </w:rPr>
            </w:pPr>
            <w:r w:rsidRPr="00227523">
              <w:rPr>
                <w:i/>
              </w:rPr>
              <w:t xml:space="preserve">Mantiene en constante comunicación con la junta directiva </w:t>
            </w:r>
            <w:r w:rsidR="00900EED" w:rsidRPr="00227523">
              <w:rPr>
                <w:i/>
              </w:rPr>
              <w:t>exponiendo avances y/o mejoras realizados en el desarrollo de la aplicación</w:t>
            </w:r>
            <w:r w:rsidR="00227523" w:rsidRPr="00227523">
              <w:rPr>
                <w:i/>
              </w:rPr>
              <w:t>.</w:t>
            </w:r>
          </w:p>
          <w:p w:rsidR="00900EED" w:rsidRDefault="00227523" w:rsidP="00227523">
            <w:pPr>
              <w:pStyle w:val="Textoindependiente"/>
              <w:numPr>
                <w:ilvl w:val="0"/>
                <w:numId w:val="29"/>
              </w:numPr>
              <w:jc w:val="both"/>
              <w:rPr>
                <w:i/>
              </w:rPr>
            </w:pPr>
            <w:r w:rsidRPr="00227523">
              <w:rPr>
                <w:i/>
              </w:rPr>
              <w:t>Se encarga de aprobar el trabajo finalizado, estableciendo las tareas programadas en el cronograma establecid</w:t>
            </w:r>
            <w:r>
              <w:rPr>
                <w:i/>
              </w:rPr>
              <w:t>o.</w:t>
            </w:r>
          </w:p>
          <w:p w:rsidR="002D7EAE" w:rsidRDefault="002D7EAE" w:rsidP="002D7EAE">
            <w:pPr>
              <w:pStyle w:val="Textoindependiente"/>
              <w:jc w:val="both"/>
              <w:rPr>
                <w:i/>
              </w:rPr>
            </w:pPr>
          </w:p>
          <w:p w:rsidR="002D7EAE" w:rsidRDefault="002D7EAE" w:rsidP="002D7EAE">
            <w:pPr>
              <w:pStyle w:val="Textoindependiente"/>
              <w:jc w:val="both"/>
              <w:rPr>
                <w:i/>
              </w:rPr>
            </w:pPr>
          </w:p>
          <w:p w:rsidR="002D7EAE" w:rsidRDefault="002D7EAE" w:rsidP="002D7EAE">
            <w:pPr>
              <w:pStyle w:val="Textoindependiente"/>
              <w:jc w:val="both"/>
              <w:rPr>
                <w:i/>
              </w:rPr>
            </w:pPr>
          </w:p>
          <w:p w:rsidR="002D7EAE" w:rsidRPr="00227523" w:rsidRDefault="002D7EAE" w:rsidP="002D7EAE">
            <w:pPr>
              <w:pStyle w:val="Textoindependiente"/>
              <w:jc w:val="both"/>
              <w:rPr>
                <w:i/>
              </w:rPr>
            </w:pPr>
          </w:p>
        </w:tc>
      </w:tr>
    </w:tbl>
    <w:p w:rsidR="00651B3A" w:rsidRDefault="00856C35">
      <w:pPr>
        <w:pStyle w:val="Ttulo2"/>
      </w:pPr>
      <w:bookmarkStart w:id="30" w:name="_Toc452813584"/>
      <w:bookmarkStart w:id="31" w:name="_Toc512930911"/>
      <w:bookmarkStart w:id="32" w:name="_Toc524313340"/>
      <w:proofErr w:type="spellStart"/>
      <w:r>
        <w:lastRenderedPageBreak/>
        <w:t>User</w:t>
      </w:r>
      <w:proofErr w:type="spellEnd"/>
      <w:r>
        <w:t xml:space="preserve"> </w:t>
      </w:r>
      <w:proofErr w:type="spellStart"/>
      <w:r>
        <w:t>Summary</w:t>
      </w:r>
      <w:bookmarkEnd w:id="30"/>
      <w:bookmarkEnd w:id="31"/>
      <w:bookmarkEnd w:id="32"/>
      <w:proofErr w:type="spellEnd"/>
    </w:p>
    <w:p w:rsidR="00651B3A" w:rsidRDefault="00651B3A" w:rsidP="00075B2D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8"/>
        <w:gridCol w:w="1882"/>
        <w:gridCol w:w="86"/>
        <w:gridCol w:w="3154"/>
        <w:gridCol w:w="2628"/>
      </w:tblGrid>
      <w:tr w:rsidR="00651B3A">
        <w:trPr>
          <w:trHeight w:val="418"/>
        </w:trPr>
        <w:tc>
          <w:tcPr>
            <w:tcW w:w="998" w:type="dxa"/>
            <w:shd w:val="solid" w:color="000000" w:fill="FFFFFF"/>
          </w:tcPr>
          <w:p w:rsidR="00651B3A" w:rsidRDefault="00856C35">
            <w:pPr>
              <w:pStyle w:val="Textoindependien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1882" w:type="dxa"/>
            <w:shd w:val="solid" w:color="000000" w:fill="FFFFFF"/>
          </w:tcPr>
          <w:p w:rsidR="00651B3A" w:rsidRDefault="00856C35">
            <w:pPr>
              <w:pStyle w:val="Textoindependien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3240" w:type="dxa"/>
            <w:gridSpan w:val="2"/>
            <w:shd w:val="solid" w:color="000000" w:fill="FFFFFF"/>
          </w:tcPr>
          <w:p w:rsidR="00651B3A" w:rsidRDefault="00856C35">
            <w:pPr>
              <w:pStyle w:val="Textoindependien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Responsibilities</w:t>
            </w:r>
            <w:proofErr w:type="spellEnd"/>
          </w:p>
        </w:tc>
        <w:tc>
          <w:tcPr>
            <w:tcW w:w="2628" w:type="dxa"/>
            <w:shd w:val="solid" w:color="000000" w:fill="FFFFFF"/>
          </w:tcPr>
          <w:p w:rsidR="00651B3A" w:rsidRDefault="00856C35">
            <w:pPr>
              <w:pStyle w:val="Textoindependien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Stakeholder</w:t>
            </w:r>
            <w:proofErr w:type="spellEnd"/>
          </w:p>
        </w:tc>
      </w:tr>
      <w:tr w:rsidR="00FA199F" w:rsidTr="00950A7A">
        <w:trPr>
          <w:trHeight w:val="976"/>
        </w:trPr>
        <w:tc>
          <w:tcPr>
            <w:tcW w:w="998" w:type="dxa"/>
          </w:tcPr>
          <w:p w:rsidR="0003269F" w:rsidRPr="00E47BB0" w:rsidRDefault="00950A7A" w:rsidP="0003269F">
            <w:pPr>
              <w:pStyle w:val="Textoindependiente"/>
              <w:ind w:left="0"/>
              <w:rPr>
                <w:i/>
              </w:rPr>
            </w:pPr>
            <w:r>
              <w:rPr>
                <w:i/>
              </w:rPr>
              <w:t>Gerente</w:t>
            </w:r>
          </w:p>
        </w:tc>
        <w:tc>
          <w:tcPr>
            <w:tcW w:w="1968" w:type="dxa"/>
            <w:gridSpan w:val="2"/>
          </w:tcPr>
          <w:p w:rsidR="00FA199F" w:rsidRPr="00E47BB0" w:rsidRDefault="0003269F" w:rsidP="0003269F">
            <w:pPr>
              <w:rPr>
                <w:i/>
              </w:rPr>
            </w:pPr>
            <w:r w:rsidRPr="00E47BB0">
              <w:rPr>
                <w:i/>
              </w:rPr>
              <w:t>Persona encarda de administrar los datos del sistema.</w:t>
            </w:r>
          </w:p>
        </w:tc>
        <w:tc>
          <w:tcPr>
            <w:tcW w:w="3154" w:type="dxa"/>
          </w:tcPr>
          <w:p w:rsidR="00950A7A" w:rsidRDefault="002B3AD7" w:rsidP="00950A7A">
            <w:pPr>
              <w:pStyle w:val="Textoindependiente"/>
              <w:numPr>
                <w:ilvl w:val="0"/>
                <w:numId w:val="35"/>
              </w:numPr>
              <w:ind w:left="175" w:hanging="141"/>
              <w:rPr>
                <w:i/>
              </w:rPr>
            </w:pPr>
            <w:r>
              <w:rPr>
                <w:i/>
              </w:rPr>
              <w:t>Toma de decisiones de la producción de la empresa</w:t>
            </w:r>
            <w:r w:rsidR="00950A7A">
              <w:rPr>
                <w:i/>
              </w:rPr>
              <w:t>.</w:t>
            </w:r>
          </w:p>
          <w:p w:rsidR="002B3AD7" w:rsidRDefault="002B3AD7" w:rsidP="002B3AD7">
            <w:pPr>
              <w:pStyle w:val="Textoindependiente"/>
              <w:numPr>
                <w:ilvl w:val="0"/>
                <w:numId w:val="35"/>
              </w:numPr>
              <w:ind w:left="175" w:hanging="141"/>
              <w:rPr>
                <w:i/>
              </w:rPr>
            </w:pPr>
            <w:r>
              <w:rPr>
                <w:i/>
              </w:rPr>
              <w:t xml:space="preserve">Realizar reuniones permanentes con el </w:t>
            </w:r>
            <w:proofErr w:type="spellStart"/>
            <w:r>
              <w:rPr>
                <w:i/>
              </w:rPr>
              <w:t>ing</w:t>
            </w:r>
            <w:proofErr w:type="spellEnd"/>
            <w:r>
              <w:rPr>
                <w:i/>
              </w:rPr>
              <w:t xml:space="preserve"> Agrónomo para evaluar  la  producción.</w:t>
            </w:r>
          </w:p>
          <w:p w:rsidR="002B3AD7" w:rsidRPr="002B3AD7" w:rsidRDefault="002B3AD7" w:rsidP="002B3AD7">
            <w:pPr>
              <w:pStyle w:val="Textoindependiente"/>
              <w:numPr>
                <w:ilvl w:val="0"/>
                <w:numId w:val="35"/>
              </w:numPr>
              <w:ind w:left="175" w:hanging="141"/>
              <w:rPr>
                <w:i/>
              </w:rPr>
            </w:pPr>
          </w:p>
        </w:tc>
        <w:tc>
          <w:tcPr>
            <w:tcW w:w="2628" w:type="dxa"/>
          </w:tcPr>
          <w:p w:rsidR="00FA199F" w:rsidRDefault="00FA199F" w:rsidP="00075B2D">
            <w:pPr>
              <w:pStyle w:val="InfoBlue"/>
            </w:pPr>
          </w:p>
        </w:tc>
      </w:tr>
    </w:tbl>
    <w:p w:rsidR="00651B3A" w:rsidRDefault="00651B3A">
      <w:pPr>
        <w:pStyle w:val="Textoindependiente"/>
      </w:pPr>
    </w:p>
    <w:p w:rsidR="00651B3A" w:rsidRDefault="00856C35">
      <w:pPr>
        <w:pStyle w:val="Ttulo2"/>
      </w:pPr>
      <w:bookmarkStart w:id="33" w:name="_Toc425054386"/>
      <w:bookmarkStart w:id="34" w:name="_Toc342757864"/>
      <w:bookmarkStart w:id="35" w:name="_Toc346297773"/>
      <w:bookmarkStart w:id="36" w:name="_Toc422186479"/>
      <w:bookmarkStart w:id="37" w:name="_Toc436203384"/>
      <w:bookmarkStart w:id="38" w:name="_Toc452813585"/>
      <w:bookmarkStart w:id="39" w:name="_Toc512930912"/>
      <w:bookmarkStart w:id="40" w:name="_Toc524313341"/>
      <w:proofErr w:type="spellStart"/>
      <w:r>
        <w:t>User</w:t>
      </w:r>
      <w:proofErr w:type="spellEnd"/>
      <w:r>
        <w:t xml:space="preserve"> </w:t>
      </w:r>
      <w:proofErr w:type="spellStart"/>
      <w:r>
        <w:t>Environment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proofErr w:type="spellEnd"/>
    </w:p>
    <w:p w:rsidR="004058FD" w:rsidRDefault="004058FD" w:rsidP="004058FD"/>
    <w:p w:rsidR="004058FD" w:rsidRDefault="004058FD" w:rsidP="003B3110">
      <w:pPr>
        <w:jc w:val="both"/>
        <w:rPr>
          <w:i/>
        </w:rPr>
      </w:pPr>
      <w:r>
        <w:rPr>
          <w:i/>
        </w:rPr>
        <w:t>En el</w:t>
      </w:r>
      <w:r w:rsidR="00A558F7">
        <w:rPr>
          <w:i/>
        </w:rPr>
        <w:t xml:space="preserve"> sistema solo se tendrá un tipo de usuario</w:t>
      </w:r>
      <w:r w:rsidR="00B422B2">
        <w:rPr>
          <w:i/>
        </w:rPr>
        <w:t xml:space="preserve"> interactuando en é</w:t>
      </w:r>
      <w:r>
        <w:rPr>
          <w:i/>
        </w:rPr>
        <w:t>l</w:t>
      </w:r>
      <w:r w:rsidR="00B422B2">
        <w:rPr>
          <w:i/>
        </w:rPr>
        <w:t>,</w:t>
      </w:r>
      <w:r>
        <w:rPr>
          <w:i/>
        </w:rPr>
        <w:t xml:space="preserve"> por lo tanto las actividades y tareas son s</w:t>
      </w:r>
      <w:r w:rsidR="00A558F7">
        <w:rPr>
          <w:i/>
        </w:rPr>
        <w:t>imples</w:t>
      </w:r>
      <w:r>
        <w:rPr>
          <w:i/>
        </w:rPr>
        <w:t>.</w:t>
      </w:r>
    </w:p>
    <w:p w:rsidR="004058FD" w:rsidRDefault="004058FD" w:rsidP="003B3110">
      <w:pPr>
        <w:jc w:val="both"/>
        <w:rPr>
          <w:i/>
        </w:rPr>
      </w:pPr>
      <w:r>
        <w:rPr>
          <w:i/>
        </w:rPr>
        <w:t>El entorno es una plataforma web codificad</w:t>
      </w:r>
      <w:r w:rsidR="00B422B2">
        <w:rPr>
          <w:i/>
        </w:rPr>
        <w:t xml:space="preserve">a en </w:t>
      </w:r>
      <w:proofErr w:type="spellStart"/>
      <w:r w:rsidR="00B422B2">
        <w:rPr>
          <w:i/>
        </w:rPr>
        <w:t>php</w:t>
      </w:r>
      <w:proofErr w:type="spellEnd"/>
      <w:r w:rsidR="00B422B2">
        <w:rPr>
          <w:i/>
        </w:rPr>
        <w:t xml:space="preserve"> y html5 los cuales </w:t>
      </w:r>
      <w:r>
        <w:rPr>
          <w:i/>
        </w:rPr>
        <w:t>siguen vigentes en el mercado laboral para este tipo de herramientas tecnológicas.</w:t>
      </w:r>
    </w:p>
    <w:p w:rsidR="00651B3A" w:rsidRPr="00184CCC" w:rsidRDefault="00856C35">
      <w:pPr>
        <w:pStyle w:val="Ttulo2"/>
        <w:rPr>
          <w:lang w:val="en-US"/>
        </w:rPr>
      </w:pPr>
      <w:bookmarkStart w:id="41" w:name="_Toc452813588"/>
      <w:bookmarkStart w:id="42" w:name="_Toc512930913"/>
      <w:bookmarkStart w:id="43" w:name="_Toc524313342"/>
      <w:r w:rsidRPr="00184CCC">
        <w:rPr>
          <w:lang w:val="en-US"/>
        </w:rPr>
        <w:t>Summary of Key Stakeholder or User Needs</w:t>
      </w:r>
      <w:bookmarkEnd w:id="41"/>
      <w:bookmarkEnd w:id="42"/>
      <w:bookmarkEnd w:id="43"/>
    </w:p>
    <w:p w:rsidR="00651B3A" w:rsidRPr="00184CCC" w:rsidRDefault="00651B3A" w:rsidP="00075B2D">
      <w:pPr>
        <w:pStyle w:val="InfoBlue"/>
        <w:rPr>
          <w:lang w:val="en-US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900"/>
        <w:gridCol w:w="1350"/>
        <w:gridCol w:w="1890"/>
        <w:gridCol w:w="90"/>
        <w:gridCol w:w="2430"/>
      </w:tblGrid>
      <w:tr w:rsidR="00651B3A">
        <w:tc>
          <w:tcPr>
            <w:tcW w:w="2808" w:type="dxa"/>
            <w:shd w:val="solid" w:color="000000" w:fill="FFFFFF"/>
          </w:tcPr>
          <w:p w:rsidR="00651B3A" w:rsidRDefault="00856C35">
            <w:pPr>
              <w:pStyle w:val="Textoindependien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Need</w:t>
            </w:r>
            <w:proofErr w:type="spellEnd"/>
          </w:p>
        </w:tc>
        <w:tc>
          <w:tcPr>
            <w:tcW w:w="900" w:type="dxa"/>
            <w:shd w:val="solid" w:color="000000" w:fill="FFFFFF"/>
          </w:tcPr>
          <w:p w:rsidR="00651B3A" w:rsidRDefault="00856C35">
            <w:pPr>
              <w:pStyle w:val="Textoindependien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Priority</w:t>
            </w:r>
            <w:proofErr w:type="spellEnd"/>
          </w:p>
        </w:tc>
        <w:tc>
          <w:tcPr>
            <w:tcW w:w="1350" w:type="dxa"/>
            <w:shd w:val="solid" w:color="000000" w:fill="FFFFFF"/>
          </w:tcPr>
          <w:p w:rsidR="00651B3A" w:rsidRDefault="00856C35">
            <w:pPr>
              <w:pStyle w:val="Textoindependien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Concerns</w:t>
            </w:r>
            <w:proofErr w:type="spellEnd"/>
          </w:p>
        </w:tc>
        <w:tc>
          <w:tcPr>
            <w:tcW w:w="1890" w:type="dxa"/>
            <w:shd w:val="solid" w:color="000000" w:fill="FFFFFF"/>
          </w:tcPr>
          <w:p w:rsidR="00651B3A" w:rsidRDefault="00856C35">
            <w:pPr>
              <w:pStyle w:val="Textoindependien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Current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Solution</w:t>
            </w:r>
            <w:proofErr w:type="spellEnd"/>
          </w:p>
        </w:tc>
        <w:tc>
          <w:tcPr>
            <w:tcW w:w="2520" w:type="dxa"/>
            <w:gridSpan w:val="2"/>
            <w:shd w:val="solid" w:color="000000" w:fill="FFFFFF"/>
          </w:tcPr>
          <w:p w:rsidR="00651B3A" w:rsidRDefault="00856C35">
            <w:pPr>
              <w:pStyle w:val="Textoindependien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Proposed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Solutions</w:t>
            </w:r>
            <w:proofErr w:type="spellEnd"/>
          </w:p>
        </w:tc>
      </w:tr>
      <w:tr w:rsidR="00651B3A" w:rsidRPr="00542136">
        <w:tc>
          <w:tcPr>
            <w:tcW w:w="2808" w:type="dxa"/>
          </w:tcPr>
          <w:p w:rsidR="00651B3A" w:rsidRPr="00542136" w:rsidRDefault="00792D76" w:rsidP="00B422B2">
            <w:pPr>
              <w:pStyle w:val="Textoindependiente"/>
              <w:ind w:left="0"/>
              <w:rPr>
                <w:i/>
              </w:rPr>
            </w:pPr>
            <w:r>
              <w:rPr>
                <w:i/>
              </w:rPr>
              <w:t xml:space="preserve">Realizar </w:t>
            </w:r>
            <w:r w:rsidR="00B422B2">
              <w:rPr>
                <w:i/>
              </w:rPr>
              <w:t xml:space="preserve">un pedido de un tipo o tipos de producto que necesita una empresa comprar </w:t>
            </w:r>
          </w:p>
        </w:tc>
        <w:tc>
          <w:tcPr>
            <w:tcW w:w="900" w:type="dxa"/>
          </w:tcPr>
          <w:p w:rsidR="00651B3A" w:rsidRPr="00542136" w:rsidRDefault="00651B3A">
            <w:pPr>
              <w:pStyle w:val="Textoindependiente"/>
              <w:ind w:left="0"/>
              <w:rPr>
                <w:i/>
              </w:rPr>
            </w:pPr>
          </w:p>
        </w:tc>
        <w:tc>
          <w:tcPr>
            <w:tcW w:w="1350" w:type="dxa"/>
          </w:tcPr>
          <w:p w:rsidR="00651B3A" w:rsidRPr="00542136" w:rsidRDefault="00A935E8" w:rsidP="00B35B68">
            <w:pPr>
              <w:pStyle w:val="Textoindependiente"/>
              <w:ind w:left="0"/>
              <w:rPr>
                <w:i/>
              </w:rPr>
            </w:pPr>
            <w:r w:rsidRPr="00542136">
              <w:rPr>
                <w:i/>
              </w:rPr>
              <w:t xml:space="preserve">Que </w:t>
            </w:r>
            <w:r w:rsidR="00B35B68">
              <w:rPr>
                <w:i/>
              </w:rPr>
              <w:t>el pedido sea cancelado</w:t>
            </w:r>
          </w:p>
        </w:tc>
        <w:tc>
          <w:tcPr>
            <w:tcW w:w="1980" w:type="dxa"/>
            <w:gridSpan w:val="2"/>
          </w:tcPr>
          <w:p w:rsidR="00651B3A" w:rsidRPr="00542136" w:rsidRDefault="00792D76" w:rsidP="00B35B68">
            <w:pPr>
              <w:pStyle w:val="Textoindependiente"/>
              <w:ind w:left="0"/>
              <w:rPr>
                <w:i/>
              </w:rPr>
            </w:pPr>
            <w:r>
              <w:rPr>
                <w:i/>
              </w:rPr>
              <w:t>Se va a establecer un</w:t>
            </w:r>
            <w:r w:rsidR="00B35B68">
              <w:rPr>
                <w:i/>
              </w:rPr>
              <w:t xml:space="preserve">a confirmación de pedido. </w:t>
            </w:r>
          </w:p>
        </w:tc>
        <w:tc>
          <w:tcPr>
            <w:tcW w:w="2430" w:type="dxa"/>
          </w:tcPr>
          <w:p w:rsidR="00651B3A" w:rsidRPr="00542136" w:rsidRDefault="00B35B68">
            <w:pPr>
              <w:pStyle w:val="Textoindependiente"/>
              <w:ind w:left="0"/>
              <w:rPr>
                <w:i/>
              </w:rPr>
            </w:pPr>
            <w:r>
              <w:rPr>
                <w:i/>
              </w:rPr>
              <w:t>La administradora confirmara el pedido mediante un correo e-mail.</w:t>
            </w:r>
          </w:p>
        </w:tc>
      </w:tr>
    </w:tbl>
    <w:p w:rsidR="00651B3A" w:rsidRDefault="00651B3A">
      <w:pPr>
        <w:pStyle w:val="Textoindependiente"/>
      </w:pPr>
    </w:p>
    <w:p w:rsidR="00651B3A" w:rsidRDefault="00856C35">
      <w:pPr>
        <w:pStyle w:val="Ttulo2"/>
      </w:pPr>
      <w:bookmarkStart w:id="44" w:name="_Toc452813589"/>
      <w:bookmarkStart w:id="45" w:name="_Toc512930914"/>
      <w:bookmarkStart w:id="46" w:name="_Toc524313343"/>
      <w:proofErr w:type="spellStart"/>
      <w:r>
        <w:lastRenderedPageBreak/>
        <w:t>Alternatives</w:t>
      </w:r>
      <w:proofErr w:type="spellEnd"/>
      <w:r>
        <w:t xml:space="preserve"> and </w:t>
      </w:r>
      <w:proofErr w:type="spellStart"/>
      <w:r>
        <w:t>Competition</w:t>
      </w:r>
      <w:bookmarkEnd w:id="44"/>
      <w:bookmarkEnd w:id="45"/>
      <w:bookmarkEnd w:id="46"/>
      <w:proofErr w:type="spellEnd"/>
    </w:p>
    <w:p w:rsidR="002F78D6" w:rsidRPr="00542136" w:rsidRDefault="002F78D6" w:rsidP="003B3110">
      <w:pPr>
        <w:jc w:val="both"/>
        <w:rPr>
          <w:i/>
        </w:rPr>
      </w:pPr>
      <w:r>
        <w:rPr>
          <w:i/>
        </w:rPr>
        <w:t>Una empresa que tenga control en sus procesos, es una empresa competitiva, pues permite detectar y corregir errores. En la región existen empresas productoras de panela las cuales son de carácter familiar y funcionan de manera informal.</w:t>
      </w:r>
    </w:p>
    <w:p w:rsidR="009C6C13" w:rsidRDefault="002F78D6" w:rsidP="003B3110">
      <w:pPr>
        <w:jc w:val="both"/>
        <w:rPr>
          <w:i/>
        </w:rPr>
      </w:pPr>
      <w:r>
        <w:rPr>
          <w:i/>
        </w:rPr>
        <w:t>Productos Agroindustriales S.A. es una mediana empresa que desea ofrecer sus productos en línea</w:t>
      </w:r>
      <w:r w:rsidR="00CF09F4">
        <w:rPr>
          <w:i/>
        </w:rPr>
        <w:t xml:space="preserve">, con el fin de ampliar  el </w:t>
      </w:r>
      <w:r>
        <w:rPr>
          <w:i/>
        </w:rPr>
        <w:t xml:space="preserve">mercado de </w:t>
      </w:r>
      <w:r w:rsidR="00CF09F4">
        <w:rPr>
          <w:i/>
        </w:rPr>
        <w:t xml:space="preserve">sus </w:t>
      </w:r>
      <w:r>
        <w:rPr>
          <w:i/>
        </w:rPr>
        <w:t xml:space="preserve">productos </w:t>
      </w:r>
      <w:r w:rsidR="00CF09F4">
        <w:rPr>
          <w:i/>
        </w:rPr>
        <w:t xml:space="preserve">con la idea de, a futuro de hacer </w:t>
      </w:r>
      <w:r w:rsidR="00940DCD">
        <w:rPr>
          <w:i/>
        </w:rPr>
        <w:t>partícipes</w:t>
      </w:r>
      <w:r w:rsidR="00CF09F4">
        <w:rPr>
          <w:i/>
        </w:rPr>
        <w:t xml:space="preserve"> a estas empresas familiares de agremiarse para consolidar la panela de esta región como una de las mejores del país.</w:t>
      </w:r>
    </w:p>
    <w:p w:rsidR="00CF09F4" w:rsidRDefault="00CF09F4" w:rsidP="003B3110">
      <w:pPr>
        <w:jc w:val="both"/>
        <w:rPr>
          <w:i/>
        </w:rPr>
      </w:pPr>
    </w:p>
    <w:p w:rsidR="00651B3A" w:rsidRDefault="00856C35">
      <w:pPr>
        <w:pStyle w:val="Ttulo1"/>
      </w:pPr>
      <w:bookmarkStart w:id="47" w:name="_Toc436203387"/>
      <w:bookmarkStart w:id="48" w:name="_Toc452813590"/>
      <w:bookmarkStart w:id="49" w:name="_Toc512930915"/>
      <w:bookmarkStart w:id="50" w:name="_Toc524313344"/>
      <w:bookmarkEnd w:id="26"/>
      <w:proofErr w:type="spellStart"/>
      <w:r>
        <w:t>Product</w:t>
      </w:r>
      <w:proofErr w:type="spellEnd"/>
      <w:r>
        <w:t xml:space="preserve"> </w:t>
      </w:r>
      <w:proofErr w:type="spellStart"/>
      <w:r>
        <w:t>Overview</w:t>
      </w:r>
      <w:bookmarkEnd w:id="47"/>
      <w:bookmarkEnd w:id="48"/>
      <w:bookmarkEnd w:id="49"/>
      <w:bookmarkEnd w:id="50"/>
      <w:proofErr w:type="spellEnd"/>
    </w:p>
    <w:p w:rsidR="00000464" w:rsidRDefault="00000464" w:rsidP="003B3110">
      <w:pPr>
        <w:pStyle w:val="InfoBlue"/>
        <w:jc w:val="both"/>
      </w:pPr>
      <w:r>
        <w:t xml:space="preserve">Se desea hacer una implementación </w:t>
      </w:r>
      <w:r w:rsidR="00F64334">
        <w:t>de una aplicación web, donde el gerente podrá mantener un control de los costos de producción y trazabilidad que con</w:t>
      </w:r>
      <w:r w:rsidR="00940DCD" w:rsidRPr="00940DCD">
        <w:t>llevan a la</w:t>
      </w:r>
      <w:r w:rsidR="00F64334">
        <w:t xml:space="preserve"> determinación del costo del </w:t>
      </w:r>
      <w:r w:rsidR="00940DCD" w:rsidRPr="00940DCD">
        <w:t>producto.</w:t>
      </w:r>
      <w:r w:rsidR="00F64334">
        <w:t xml:space="preserve"> Además el sistema podrá dar información del </w:t>
      </w:r>
      <w:r w:rsidR="00F64334" w:rsidRPr="00F64334">
        <w:t>manejo, control y seguimiento de los materiales e</w:t>
      </w:r>
      <w:r w:rsidR="00F64334">
        <w:t xml:space="preserve"> insumos agrícolas de la empresa (combustibles, herramientas, maquinaria, </w:t>
      </w:r>
      <w:r w:rsidR="003B3110">
        <w:t>etc.</w:t>
      </w:r>
      <w:r w:rsidR="00F64334">
        <w:t xml:space="preserve">) </w:t>
      </w:r>
      <w:r w:rsidR="00F64334" w:rsidRPr="00F64334">
        <w:t>útil p</w:t>
      </w:r>
      <w:r w:rsidR="00ED75F3">
        <w:t xml:space="preserve">ara </w:t>
      </w:r>
      <w:r w:rsidR="00F64334" w:rsidRPr="00F64334">
        <w:t xml:space="preserve"> mejorar el uso de los recursos y reducir el desperdicio.</w:t>
      </w:r>
    </w:p>
    <w:p w:rsidR="00F64334" w:rsidRPr="00F64334" w:rsidRDefault="00F64334" w:rsidP="00F64334">
      <w:pPr>
        <w:pStyle w:val="Textoindependiente"/>
      </w:pPr>
    </w:p>
    <w:p w:rsidR="00651B3A" w:rsidRDefault="00856C35">
      <w:pPr>
        <w:pStyle w:val="Ttulo2"/>
      </w:pPr>
      <w:bookmarkStart w:id="51" w:name="_Toc425054391"/>
      <w:bookmarkStart w:id="52" w:name="_Toc318088998"/>
      <w:bookmarkStart w:id="53" w:name="_Toc320274603"/>
      <w:bookmarkStart w:id="54" w:name="_Toc320279476"/>
      <w:bookmarkStart w:id="55" w:name="_Toc323533353"/>
      <w:bookmarkStart w:id="56" w:name="_Toc339783677"/>
      <w:bookmarkStart w:id="57" w:name="_Toc339784266"/>
      <w:bookmarkStart w:id="58" w:name="_Toc342757867"/>
      <w:bookmarkStart w:id="59" w:name="_Toc346297778"/>
      <w:bookmarkStart w:id="60" w:name="_Toc422186484"/>
      <w:bookmarkStart w:id="61" w:name="_Toc436203388"/>
      <w:bookmarkStart w:id="62" w:name="_Toc452813591"/>
      <w:bookmarkStart w:id="63" w:name="_Toc512930916"/>
      <w:bookmarkStart w:id="64" w:name="_Toc524313345"/>
      <w:proofErr w:type="spellStart"/>
      <w:r>
        <w:t>Product</w:t>
      </w:r>
      <w:proofErr w:type="spellEnd"/>
      <w:r>
        <w:t xml:space="preserve"> </w:t>
      </w:r>
      <w:proofErr w:type="spellStart"/>
      <w:r>
        <w:t>Perspective</w:t>
      </w:r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proofErr w:type="spellEnd"/>
    </w:p>
    <w:p w:rsidR="00651B3A" w:rsidRDefault="007F5C59" w:rsidP="001057D2">
      <w:pPr>
        <w:pStyle w:val="InfoBlue"/>
        <w:jc w:val="both"/>
      </w:pPr>
      <w:r>
        <w:t xml:space="preserve">Se hizo un análisis del  tipo de </w:t>
      </w:r>
      <w:r w:rsidR="00D95C36">
        <w:t>información que maneja la empres</w:t>
      </w:r>
      <w:r w:rsidR="001057D2">
        <w:t xml:space="preserve">a y como la procesan y se pudo observar que  no cuentan con </w:t>
      </w:r>
      <w:r w:rsidR="00D95C36">
        <w:t xml:space="preserve">un </w:t>
      </w:r>
      <w:r w:rsidR="00D95C36" w:rsidRPr="00D95C36">
        <w:t>sistema de</w:t>
      </w:r>
      <w:r w:rsidR="00D95C36">
        <w:t xml:space="preserve"> información del control de </w:t>
      </w:r>
      <w:r w:rsidR="00D95C36" w:rsidRPr="00D95C36">
        <w:t>procesos productivos</w:t>
      </w:r>
      <w:r w:rsidR="001057D2">
        <w:t xml:space="preserve"> por lo que</w:t>
      </w:r>
      <w:r w:rsidR="00511437">
        <w:t xml:space="preserve"> la trazabil</w:t>
      </w:r>
      <w:r w:rsidR="00D95C36">
        <w:t>idad d</w:t>
      </w:r>
      <w:r w:rsidR="00511437">
        <w:t>e</w:t>
      </w:r>
      <w:r w:rsidR="00D95C36">
        <w:t xml:space="preserve"> producción</w:t>
      </w:r>
      <w:r w:rsidR="001057D2">
        <w:t xml:space="preserve"> no ha permitido a la empresa</w:t>
      </w:r>
      <w:r w:rsidR="001057D2" w:rsidRPr="001057D2">
        <w:t xml:space="preserve"> brindar la información que requieren los mercados sobre cuándo, cómo y dónd</w:t>
      </w:r>
      <w:r w:rsidR="001057D2">
        <w:t xml:space="preserve">e se cultivó y procesó el </w:t>
      </w:r>
      <w:r w:rsidR="001057D2" w:rsidRPr="001057D2">
        <w:t xml:space="preserve">producto. </w:t>
      </w:r>
    </w:p>
    <w:p w:rsidR="00651B3A" w:rsidRDefault="00856C35" w:rsidP="001057D2">
      <w:pPr>
        <w:pStyle w:val="Ttulo2"/>
        <w:jc w:val="both"/>
      </w:pPr>
      <w:bookmarkStart w:id="65" w:name="_Toc425054394"/>
      <w:bookmarkStart w:id="66" w:name="_Toc318089002"/>
      <w:bookmarkStart w:id="67" w:name="_Toc320274637"/>
      <w:bookmarkStart w:id="68" w:name="_Toc320279510"/>
      <w:bookmarkStart w:id="69" w:name="_Toc323533379"/>
      <w:bookmarkStart w:id="70" w:name="_Toc339783689"/>
      <w:bookmarkStart w:id="71" w:name="_Toc339784278"/>
      <w:bookmarkStart w:id="72" w:name="_Toc342757869"/>
      <w:bookmarkStart w:id="73" w:name="_Toc346297780"/>
      <w:bookmarkStart w:id="74" w:name="_Toc422186487"/>
      <w:bookmarkStart w:id="75" w:name="_Toc436203390"/>
      <w:bookmarkStart w:id="76" w:name="_Toc452813593"/>
      <w:bookmarkStart w:id="77" w:name="_Toc512930917"/>
      <w:bookmarkStart w:id="78" w:name="_Toc524313346"/>
      <w:proofErr w:type="spellStart"/>
      <w:r>
        <w:t>Assumptions</w:t>
      </w:r>
      <w:proofErr w:type="spellEnd"/>
      <w:r>
        <w:t xml:space="preserve"> and </w:t>
      </w:r>
      <w:proofErr w:type="spellStart"/>
      <w:r>
        <w:t>Dependencies</w:t>
      </w:r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proofErr w:type="spellEnd"/>
    </w:p>
    <w:p w:rsidR="005A2B83" w:rsidRPr="005A2B83" w:rsidRDefault="005A2B83" w:rsidP="005A2B83">
      <w:pPr>
        <w:rPr>
          <w:i/>
        </w:rPr>
      </w:pPr>
      <w:r w:rsidRPr="005A2B83">
        <w:rPr>
          <w:i/>
        </w:rPr>
        <w:t>Supuestos:</w:t>
      </w:r>
    </w:p>
    <w:p w:rsidR="005A2B83" w:rsidRPr="005A2B83" w:rsidRDefault="005A2B83" w:rsidP="00272A0A">
      <w:pPr>
        <w:numPr>
          <w:ilvl w:val="0"/>
          <w:numId w:val="30"/>
        </w:numPr>
        <w:jc w:val="both"/>
        <w:rPr>
          <w:i/>
        </w:rPr>
      </w:pPr>
      <w:r w:rsidRPr="005A2B83">
        <w:rPr>
          <w:b/>
          <w:i/>
        </w:rPr>
        <w:t xml:space="preserve">Cambios de </w:t>
      </w:r>
      <w:r>
        <w:rPr>
          <w:b/>
          <w:i/>
        </w:rPr>
        <w:t>política de la empresa</w:t>
      </w:r>
      <w:r w:rsidRPr="005A2B83">
        <w:rPr>
          <w:b/>
          <w:i/>
        </w:rPr>
        <w:t>:</w:t>
      </w:r>
      <w:r w:rsidRPr="005A2B83">
        <w:rPr>
          <w:i/>
        </w:rPr>
        <w:t xml:space="preserve"> Si la empresa cambia sus políticas y afecta la mane</w:t>
      </w:r>
      <w:r w:rsidR="00392EF0">
        <w:rPr>
          <w:i/>
        </w:rPr>
        <w:t>ra en que lleva sus procesos</w:t>
      </w:r>
      <w:r w:rsidRPr="005A2B83">
        <w:rPr>
          <w:i/>
        </w:rPr>
        <w:t>, cambiara la visión.</w:t>
      </w:r>
    </w:p>
    <w:p w:rsidR="005A2B83" w:rsidRDefault="005A2B83" w:rsidP="00272A0A">
      <w:pPr>
        <w:numPr>
          <w:ilvl w:val="0"/>
          <w:numId w:val="30"/>
        </w:numPr>
        <w:jc w:val="both"/>
        <w:rPr>
          <w:i/>
        </w:rPr>
      </w:pPr>
      <w:r w:rsidRPr="005A2B83">
        <w:rPr>
          <w:i/>
        </w:rPr>
        <w:t xml:space="preserve"> </w:t>
      </w:r>
      <w:r w:rsidRPr="005A2B83">
        <w:rPr>
          <w:b/>
          <w:i/>
        </w:rPr>
        <w:t>Cambio de parecer de la empresa:</w:t>
      </w:r>
      <w:r>
        <w:rPr>
          <w:i/>
        </w:rPr>
        <w:t xml:space="preserve"> Si por algún motivo la empresa ya no quiere hacer lo pactado, cambia de manera directa la visión y la estructura del proyecto.</w:t>
      </w:r>
    </w:p>
    <w:p w:rsidR="00651B3A" w:rsidRDefault="00856C35">
      <w:pPr>
        <w:pStyle w:val="Ttulo1"/>
      </w:pPr>
      <w:bookmarkStart w:id="79" w:name="_Toc436203402"/>
      <w:bookmarkStart w:id="80" w:name="_Toc452813596"/>
      <w:bookmarkStart w:id="81" w:name="_Toc512930918"/>
      <w:bookmarkStart w:id="82" w:name="_Toc524313347"/>
      <w:proofErr w:type="spellStart"/>
      <w:r>
        <w:t>Product</w:t>
      </w:r>
      <w:proofErr w:type="spellEnd"/>
      <w:r>
        <w:t xml:space="preserve"> </w:t>
      </w:r>
      <w:proofErr w:type="spellStart"/>
      <w:r>
        <w:t>Features</w:t>
      </w:r>
      <w:bookmarkEnd w:id="79"/>
      <w:bookmarkEnd w:id="80"/>
      <w:bookmarkEnd w:id="81"/>
      <w:bookmarkEnd w:id="82"/>
      <w:proofErr w:type="spellEnd"/>
    </w:p>
    <w:p w:rsidR="00D0650C" w:rsidRDefault="00D0650C" w:rsidP="00744F04">
      <w:pPr>
        <w:pStyle w:val="Prrafodelista"/>
        <w:numPr>
          <w:ilvl w:val="0"/>
          <w:numId w:val="36"/>
        </w:numPr>
      </w:pPr>
      <w:r>
        <w:t>El cliente puede visualizar el mapa de la empresa, dividido por lotes.</w:t>
      </w:r>
    </w:p>
    <w:p w:rsidR="00D0650C" w:rsidRDefault="00D0650C" w:rsidP="00D0650C">
      <w:pPr>
        <w:pStyle w:val="Prrafodelista"/>
        <w:numPr>
          <w:ilvl w:val="0"/>
          <w:numId w:val="36"/>
        </w:numPr>
      </w:pPr>
      <w:r>
        <w:t xml:space="preserve">El cliente puede visualizar </w:t>
      </w:r>
      <w:r w:rsidR="004937D3">
        <w:t>la variedad de caña que tiene sembrada en la finca delimitado por lotes</w:t>
      </w:r>
    </w:p>
    <w:p w:rsidR="004937D3" w:rsidRDefault="004937D3" w:rsidP="00D0650C">
      <w:pPr>
        <w:pStyle w:val="Prrafodelista"/>
        <w:numPr>
          <w:ilvl w:val="0"/>
          <w:numId w:val="36"/>
        </w:numPr>
      </w:pPr>
      <w:r>
        <w:t xml:space="preserve">El cliente </w:t>
      </w:r>
      <w:r w:rsidR="00167C46">
        <w:t>puede llevar registro de las toneladas d</w:t>
      </w:r>
      <w:r w:rsidR="00744F04">
        <w:t>e caña que le puede dar un lote, y a partir de ahí</w:t>
      </w:r>
      <w:r w:rsidR="00167C46">
        <w:t xml:space="preserve"> </w:t>
      </w:r>
      <w:r w:rsidR="00744F04">
        <w:t xml:space="preserve">tomar la decisión si debe o no renovarlo. </w:t>
      </w:r>
    </w:p>
    <w:p w:rsidR="00167C46" w:rsidRDefault="00167C46" w:rsidP="00D0650C">
      <w:pPr>
        <w:pStyle w:val="Prrafodelista"/>
        <w:numPr>
          <w:ilvl w:val="0"/>
          <w:numId w:val="36"/>
        </w:numPr>
      </w:pPr>
      <w:r>
        <w:t xml:space="preserve">El cliente puede </w:t>
      </w:r>
      <w:r w:rsidR="005D54E2">
        <w:t>llevar un control</w:t>
      </w:r>
      <w:r w:rsidR="00744F04">
        <w:t xml:space="preserve"> de </w:t>
      </w:r>
      <w:r w:rsidR="005D54E2">
        <w:t xml:space="preserve"> la siembra de los lotes por fecha</w:t>
      </w:r>
    </w:p>
    <w:p w:rsidR="005D54E2" w:rsidRDefault="005D54E2" w:rsidP="00D0650C">
      <w:pPr>
        <w:pStyle w:val="Prrafodelista"/>
        <w:numPr>
          <w:ilvl w:val="0"/>
          <w:numId w:val="36"/>
        </w:numPr>
      </w:pPr>
      <w:r>
        <w:t>El client</w:t>
      </w:r>
      <w:r w:rsidR="00327CBB">
        <w:t xml:space="preserve">e puede llevar control la fertilización </w:t>
      </w:r>
      <w:r>
        <w:t xml:space="preserve"> de los cul</w:t>
      </w:r>
      <w:r w:rsidR="00327CBB">
        <w:t>tivos.</w:t>
      </w:r>
    </w:p>
    <w:p w:rsidR="00327CBB" w:rsidRDefault="00327CBB" w:rsidP="00D0650C">
      <w:pPr>
        <w:pStyle w:val="Prrafodelista"/>
        <w:numPr>
          <w:ilvl w:val="0"/>
          <w:numId w:val="36"/>
        </w:numPr>
      </w:pPr>
      <w:r>
        <w:t xml:space="preserve">El cliente puede llevar control de la desyerba de los cultivos.  </w:t>
      </w:r>
    </w:p>
    <w:p w:rsidR="00784B29" w:rsidRDefault="00784B29" w:rsidP="00D0650C">
      <w:pPr>
        <w:pStyle w:val="Prrafodelista"/>
        <w:numPr>
          <w:ilvl w:val="0"/>
          <w:numId w:val="36"/>
        </w:numPr>
      </w:pPr>
      <w:r>
        <w:t>El cliente puede llevar control de los lotes que van siendo</w:t>
      </w:r>
      <w:r w:rsidR="00744F04">
        <w:t xml:space="preserve"> cortados y los que van a ser  cortados</w:t>
      </w:r>
      <w:r>
        <w:t xml:space="preserve"> próximamente</w:t>
      </w:r>
    </w:p>
    <w:p w:rsidR="00784B29" w:rsidRDefault="00784B29" w:rsidP="00D0650C">
      <w:pPr>
        <w:pStyle w:val="Prrafodelista"/>
        <w:numPr>
          <w:ilvl w:val="0"/>
          <w:numId w:val="36"/>
        </w:numPr>
      </w:pPr>
      <w:r>
        <w:t>El cliente puede llevar el control de los jornales que le cuesta la desyerba</w:t>
      </w:r>
      <w:r w:rsidR="00744F04">
        <w:t>, la fertilización, y la fumigación de los lotes.</w:t>
      </w:r>
    </w:p>
    <w:p w:rsidR="00744F04" w:rsidRDefault="00744F04" w:rsidP="00D0650C">
      <w:pPr>
        <w:pStyle w:val="Prrafodelista"/>
        <w:numPr>
          <w:ilvl w:val="0"/>
          <w:numId w:val="36"/>
        </w:numPr>
      </w:pPr>
      <w:r>
        <w:t>El cliente puede saber el rendimiento de la producción con respecto a la cantidad de caña procesada por semana.</w:t>
      </w:r>
    </w:p>
    <w:p w:rsidR="00744F04" w:rsidRDefault="00744F04" w:rsidP="00D0650C">
      <w:pPr>
        <w:pStyle w:val="Prrafodelista"/>
        <w:numPr>
          <w:ilvl w:val="0"/>
          <w:numId w:val="36"/>
        </w:numPr>
      </w:pPr>
      <w:r>
        <w:t>E</w:t>
      </w:r>
      <w:r w:rsidR="0046526F">
        <w:t>l cliente puede tomar la decisión de cortar uno u otro lote dependiendo del estado del tiempo, cabe aclarar que debe tener  en cuenta  los lotes que se encuentren disponibles para corte.</w:t>
      </w:r>
      <w:bookmarkStart w:id="83" w:name="_GoBack"/>
      <w:bookmarkEnd w:id="83"/>
    </w:p>
    <w:p w:rsidR="00D0650C" w:rsidRPr="00643894" w:rsidRDefault="00327CBB" w:rsidP="00643894">
      <w:pPr>
        <w:ind w:left="720"/>
      </w:pPr>
      <w:r>
        <w:t xml:space="preserve"> </w:t>
      </w:r>
    </w:p>
    <w:p w:rsidR="005A2B83" w:rsidRPr="00327287" w:rsidRDefault="00A94832" w:rsidP="005A2B83">
      <w:pPr>
        <w:numPr>
          <w:ilvl w:val="0"/>
          <w:numId w:val="31"/>
        </w:numPr>
        <w:rPr>
          <w:i/>
          <w:color w:val="FF0000"/>
        </w:rPr>
      </w:pPr>
      <w:r w:rsidRPr="00327287">
        <w:rPr>
          <w:i/>
          <w:color w:val="FF0000"/>
        </w:rPr>
        <w:t>El cliente tiene la posibilidad de observar los modelos de casas que ofrece la empresa.</w:t>
      </w:r>
    </w:p>
    <w:p w:rsidR="00A94832" w:rsidRPr="00327287" w:rsidRDefault="00A94832" w:rsidP="005A2B83">
      <w:pPr>
        <w:numPr>
          <w:ilvl w:val="0"/>
          <w:numId w:val="31"/>
        </w:numPr>
        <w:rPr>
          <w:i/>
          <w:color w:val="FF0000"/>
        </w:rPr>
      </w:pPr>
      <w:r w:rsidRPr="00327287">
        <w:rPr>
          <w:i/>
          <w:color w:val="FF0000"/>
        </w:rPr>
        <w:t>El cliente puede elegir el modelo de casa de su gusto para hacer una cotización inicial.</w:t>
      </w:r>
    </w:p>
    <w:p w:rsidR="00A94832" w:rsidRPr="00327287" w:rsidRDefault="00A94832" w:rsidP="005A2B83">
      <w:pPr>
        <w:numPr>
          <w:ilvl w:val="0"/>
          <w:numId w:val="31"/>
        </w:numPr>
        <w:rPr>
          <w:i/>
          <w:color w:val="FF0000"/>
        </w:rPr>
      </w:pPr>
      <w:r w:rsidRPr="00327287">
        <w:rPr>
          <w:i/>
          <w:color w:val="FF0000"/>
        </w:rPr>
        <w:t>Una vez el cliente haya elegido el modelo de su gusto la plataforma calculara un valor estimado de la casa dependiendo el tamaño en metros cuadrados.</w:t>
      </w:r>
    </w:p>
    <w:p w:rsidR="00A94832" w:rsidRPr="00327287" w:rsidRDefault="00D63B9D" w:rsidP="005A2B83">
      <w:pPr>
        <w:numPr>
          <w:ilvl w:val="0"/>
          <w:numId w:val="31"/>
        </w:numPr>
        <w:rPr>
          <w:i/>
          <w:color w:val="FF0000"/>
        </w:rPr>
      </w:pPr>
      <w:r w:rsidRPr="00327287">
        <w:rPr>
          <w:i/>
          <w:color w:val="FF0000"/>
        </w:rPr>
        <w:t xml:space="preserve">Si el cliente desea obtener una cotización final deberá </w:t>
      </w:r>
      <w:r w:rsidR="007C23B3" w:rsidRPr="00327287">
        <w:rPr>
          <w:i/>
          <w:color w:val="FF0000"/>
        </w:rPr>
        <w:t>seguir adelante con el proceso haciendo un registro</w:t>
      </w:r>
      <w:r w:rsidRPr="00327287">
        <w:rPr>
          <w:i/>
          <w:color w:val="FF0000"/>
        </w:rPr>
        <w:t xml:space="preserve"> donde </w:t>
      </w:r>
      <w:r w:rsidR="007C23B3" w:rsidRPr="00327287">
        <w:rPr>
          <w:i/>
          <w:color w:val="FF0000"/>
        </w:rPr>
        <w:t xml:space="preserve">suministrara sus datos </w:t>
      </w:r>
      <w:r w:rsidRPr="00327287">
        <w:rPr>
          <w:i/>
          <w:color w:val="FF0000"/>
        </w:rPr>
        <w:t xml:space="preserve"> y el medio de preferencia para un posterior contacto.</w:t>
      </w:r>
    </w:p>
    <w:p w:rsidR="00D63B9D" w:rsidRPr="00327287" w:rsidRDefault="00D63B9D" w:rsidP="005A2B83">
      <w:pPr>
        <w:numPr>
          <w:ilvl w:val="0"/>
          <w:numId w:val="31"/>
        </w:numPr>
        <w:rPr>
          <w:i/>
          <w:color w:val="FF0000"/>
        </w:rPr>
      </w:pPr>
      <w:r w:rsidRPr="00327287">
        <w:rPr>
          <w:i/>
          <w:color w:val="FF0000"/>
        </w:rPr>
        <w:lastRenderedPageBreak/>
        <w:t>Una vez el cliente suministre sus datos personales se le enviara un correo con la cotización inicial.</w:t>
      </w:r>
    </w:p>
    <w:p w:rsidR="00D63B9D" w:rsidRPr="00327287" w:rsidRDefault="00D63B9D" w:rsidP="005A2B83">
      <w:pPr>
        <w:numPr>
          <w:ilvl w:val="0"/>
          <w:numId w:val="31"/>
        </w:numPr>
        <w:rPr>
          <w:i/>
          <w:color w:val="FF0000"/>
        </w:rPr>
      </w:pPr>
      <w:r w:rsidRPr="00327287">
        <w:rPr>
          <w:i/>
          <w:color w:val="FF0000"/>
        </w:rPr>
        <w:t>Se tendrá un registro de las personas que decidieron obtener una cotización final.</w:t>
      </w:r>
    </w:p>
    <w:p w:rsidR="00D63B9D" w:rsidRPr="00327287" w:rsidRDefault="00D63B9D" w:rsidP="005A2B83">
      <w:pPr>
        <w:numPr>
          <w:ilvl w:val="0"/>
          <w:numId w:val="31"/>
        </w:numPr>
        <w:rPr>
          <w:i/>
          <w:color w:val="FF0000"/>
        </w:rPr>
      </w:pPr>
      <w:r w:rsidRPr="00327287">
        <w:rPr>
          <w:i/>
          <w:color w:val="FF0000"/>
        </w:rPr>
        <w:t>Una vez la empresa se haya contactado con el cliente se enviara un correo con la cotización final.</w:t>
      </w:r>
    </w:p>
    <w:p w:rsidR="00D63B9D" w:rsidRPr="00327287" w:rsidRDefault="00D63B9D" w:rsidP="00D63B9D">
      <w:pPr>
        <w:numPr>
          <w:ilvl w:val="0"/>
          <w:numId w:val="31"/>
        </w:numPr>
        <w:rPr>
          <w:color w:val="FF0000"/>
        </w:rPr>
      </w:pPr>
      <w:r w:rsidRPr="00327287">
        <w:rPr>
          <w:i/>
          <w:color w:val="FF0000"/>
        </w:rPr>
        <w:t>Si el cliente decide comprar la casa la empresa registra la compra para tener un registro de los clientes que</w:t>
      </w:r>
      <w:r w:rsidRPr="00327287">
        <w:rPr>
          <w:color w:val="FF0000"/>
        </w:rPr>
        <w:t xml:space="preserve"> han comprado.</w:t>
      </w:r>
    </w:p>
    <w:p w:rsidR="005A2B83" w:rsidRPr="005A2B83" w:rsidRDefault="005A2B83" w:rsidP="005A2B83"/>
    <w:p w:rsidR="00651B3A" w:rsidRDefault="00856C35">
      <w:pPr>
        <w:pStyle w:val="Ttulo1"/>
      </w:pPr>
      <w:bookmarkStart w:id="84" w:name="_Toc436203408"/>
      <w:bookmarkStart w:id="85" w:name="_Toc452813602"/>
      <w:bookmarkStart w:id="86" w:name="_Toc512930919"/>
      <w:bookmarkStart w:id="87" w:name="_Toc524313348"/>
      <w:proofErr w:type="spellStart"/>
      <w:r>
        <w:t>Other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Requirements</w:t>
      </w:r>
      <w:bookmarkEnd w:id="84"/>
      <w:bookmarkEnd w:id="85"/>
      <w:bookmarkEnd w:id="86"/>
      <w:bookmarkEnd w:id="87"/>
      <w:proofErr w:type="spellEnd"/>
    </w:p>
    <w:p w:rsidR="00A61335" w:rsidRPr="00075B2D" w:rsidRDefault="002D7A4E" w:rsidP="00075B2D">
      <w:pPr>
        <w:pStyle w:val="InfoBlue"/>
      </w:pPr>
      <w:r w:rsidRPr="00075B2D">
        <w:t>Requisitos de la plataforma:</w:t>
      </w:r>
    </w:p>
    <w:p w:rsidR="00075B2D" w:rsidRPr="00327287" w:rsidRDefault="00075B2D" w:rsidP="00075B2D">
      <w:pPr>
        <w:pStyle w:val="Textoindependiente"/>
        <w:numPr>
          <w:ilvl w:val="0"/>
          <w:numId w:val="33"/>
        </w:numPr>
        <w:rPr>
          <w:i/>
          <w:color w:val="FF0000"/>
        </w:rPr>
      </w:pPr>
      <w:r w:rsidRPr="00327287">
        <w:rPr>
          <w:i/>
          <w:color w:val="FF0000"/>
        </w:rPr>
        <w:t>Mostrar modelos de casa de la empresa</w:t>
      </w:r>
    </w:p>
    <w:p w:rsidR="002D7A4E" w:rsidRPr="00327287" w:rsidRDefault="00075B2D" w:rsidP="002D7A4E">
      <w:pPr>
        <w:pStyle w:val="Textoindependiente"/>
        <w:numPr>
          <w:ilvl w:val="0"/>
          <w:numId w:val="32"/>
        </w:numPr>
        <w:rPr>
          <w:i/>
          <w:color w:val="FF0000"/>
        </w:rPr>
      </w:pPr>
      <w:r w:rsidRPr="00327287">
        <w:rPr>
          <w:i/>
          <w:color w:val="FF0000"/>
        </w:rPr>
        <w:t>Calcular</w:t>
      </w:r>
      <w:r w:rsidR="002D7A4E" w:rsidRPr="00327287">
        <w:rPr>
          <w:i/>
          <w:color w:val="FF0000"/>
        </w:rPr>
        <w:t xml:space="preserve"> valor inicial de la casa.</w:t>
      </w:r>
    </w:p>
    <w:p w:rsidR="002D7A4E" w:rsidRPr="00327287" w:rsidRDefault="00075B2D" w:rsidP="002D7A4E">
      <w:pPr>
        <w:pStyle w:val="Textoindependiente"/>
        <w:numPr>
          <w:ilvl w:val="0"/>
          <w:numId w:val="32"/>
        </w:numPr>
        <w:rPr>
          <w:i/>
          <w:color w:val="FF0000"/>
        </w:rPr>
      </w:pPr>
      <w:r w:rsidRPr="00327287">
        <w:rPr>
          <w:i/>
          <w:color w:val="FF0000"/>
        </w:rPr>
        <w:t>Registro de usuario</w:t>
      </w:r>
    </w:p>
    <w:p w:rsidR="00075B2D" w:rsidRPr="00327287" w:rsidRDefault="00075B2D" w:rsidP="002D7A4E">
      <w:pPr>
        <w:pStyle w:val="Textoindependiente"/>
        <w:numPr>
          <w:ilvl w:val="0"/>
          <w:numId w:val="32"/>
        </w:numPr>
        <w:rPr>
          <w:i/>
          <w:color w:val="FF0000"/>
        </w:rPr>
      </w:pPr>
      <w:r w:rsidRPr="00327287">
        <w:rPr>
          <w:i/>
          <w:color w:val="FF0000"/>
        </w:rPr>
        <w:t>Envío del correo al cliente con la cotización inicial</w:t>
      </w:r>
    </w:p>
    <w:p w:rsidR="00075B2D" w:rsidRPr="00327287" w:rsidRDefault="00075B2D" w:rsidP="002D7A4E">
      <w:pPr>
        <w:pStyle w:val="Textoindependiente"/>
        <w:numPr>
          <w:ilvl w:val="0"/>
          <w:numId w:val="32"/>
        </w:numPr>
        <w:rPr>
          <w:i/>
          <w:color w:val="FF0000"/>
        </w:rPr>
      </w:pPr>
      <w:r w:rsidRPr="00327287">
        <w:rPr>
          <w:i/>
          <w:color w:val="FF0000"/>
        </w:rPr>
        <w:t>Registro de clientes que hicieron cotización final</w:t>
      </w:r>
    </w:p>
    <w:p w:rsidR="00075B2D" w:rsidRPr="00327287" w:rsidRDefault="00075B2D" w:rsidP="002D7A4E">
      <w:pPr>
        <w:pStyle w:val="Textoindependiente"/>
        <w:numPr>
          <w:ilvl w:val="0"/>
          <w:numId w:val="32"/>
        </w:numPr>
        <w:rPr>
          <w:i/>
          <w:color w:val="FF0000"/>
        </w:rPr>
      </w:pPr>
      <w:r w:rsidRPr="00327287">
        <w:rPr>
          <w:i/>
          <w:color w:val="FF0000"/>
        </w:rPr>
        <w:t>Registro de clientes que compraron la casa.</w:t>
      </w:r>
    </w:p>
    <w:sectPr w:rsidR="00075B2D" w:rsidRPr="00327287" w:rsidSect="00E438E9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7A56" w:rsidRDefault="00EB7A56">
      <w:pPr>
        <w:spacing w:line="240" w:lineRule="auto"/>
      </w:pPr>
      <w:r>
        <w:separator/>
      </w:r>
    </w:p>
  </w:endnote>
  <w:endnote w:type="continuationSeparator" w:id="0">
    <w:p w:rsidR="00EB7A56" w:rsidRDefault="00EB7A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51B3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51B3A" w:rsidRDefault="00856C35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51B3A" w:rsidRDefault="00856C35">
          <w:pPr>
            <w:jc w:val="center"/>
          </w:pPr>
          <w:r>
            <w:sym w:font="Symbol" w:char="F0D3"/>
          </w:r>
          <w:r w:rsidR="009165D8">
            <w:fldChar w:fldCharType="begin"/>
          </w:r>
          <w:r w:rsidR="009165D8">
            <w:instrText xml:space="preserve"> DOCPROPERTY "Company"  \* MERGEFORMAT </w:instrText>
          </w:r>
          <w:r w:rsidR="009165D8">
            <w:fldChar w:fldCharType="separate"/>
          </w:r>
          <w:r w:rsidR="00A61335">
            <w:t>&lt;</w:t>
          </w:r>
          <w:proofErr w:type="spellStart"/>
          <w:r w:rsidR="00A61335">
            <w:t>Company</w:t>
          </w:r>
          <w:proofErr w:type="spellEnd"/>
          <w:r w:rsidR="00A61335">
            <w:t xml:space="preserve"> </w:t>
          </w:r>
          <w:proofErr w:type="spellStart"/>
          <w:r w:rsidR="00A61335">
            <w:t>Name</w:t>
          </w:r>
          <w:proofErr w:type="spellEnd"/>
          <w:r w:rsidR="00A61335">
            <w:t>&gt;</w:t>
          </w:r>
          <w:r w:rsidR="009165D8">
            <w:fldChar w:fldCharType="end"/>
          </w:r>
          <w:r>
            <w:t xml:space="preserve">, </w:t>
          </w:r>
          <w:r w:rsidR="00E438E9">
            <w:fldChar w:fldCharType="begin"/>
          </w:r>
          <w:r>
            <w:instrText xml:space="preserve"> DATE \@ "yyyy" </w:instrText>
          </w:r>
          <w:r w:rsidR="00E438E9">
            <w:fldChar w:fldCharType="separate"/>
          </w:r>
          <w:r w:rsidR="00643894">
            <w:rPr>
              <w:noProof/>
            </w:rPr>
            <w:t>2016</w:t>
          </w:r>
          <w:r w:rsidR="00E438E9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51B3A" w:rsidRDefault="00856C35">
          <w:pPr>
            <w:jc w:val="right"/>
          </w:pPr>
          <w:r>
            <w:t xml:space="preserve">Page </w:t>
          </w:r>
          <w:r w:rsidR="00E438E9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E438E9">
            <w:rPr>
              <w:rStyle w:val="Nmerodepgina"/>
            </w:rPr>
            <w:fldChar w:fldCharType="separate"/>
          </w:r>
          <w:r w:rsidR="0046526F">
            <w:rPr>
              <w:rStyle w:val="Nmerodepgina"/>
              <w:noProof/>
            </w:rPr>
            <w:t>8</w:t>
          </w:r>
          <w:r w:rsidR="00E438E9">
            <w:rPr>
              <w:rStyle w:val="Nmerodepgina"/>
            </w:rPr>
            <w:fldChar w:fldCharType="end"/>
          </w:r>
        </w:p>
      </w:tc>
    </w:tr>
  </w:tbl>
  <w:p w:rsidR="00651B3A" w:rsidRDefault="00651B3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7A56" w:rsidRDefault="00EB7A56">
      <w:pPr>
        <w:spacing w:line="240" w:lineRule="auto"/>
      </w:pPr>
      <w:r>
        <w:separator/>
      </w:r>
    </w:p>
  </w:footnote>
  <w:footnote w:type="continuationSeparator" w:id="0">
    <w:p w:rsidR="00EB7A56" w:rsidRDefault="00EB7A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1B3A" w:rsidRDefault="00651B3A">
    <w:pPr>
      <w:rPr>
        <w:sz w:val="24"/>
      </w:rPr>
    </w:pPr>
  </w:p>
  <w:p w:rsidR="00953C22" w:rsidRPr="00A61335" w:rsidRDefault="00184CCC" w:rsidP="00953C22">
    <w:pPr>
      <w:pStyle w:val="Puesto"/>
      <w:jc w:val="right"/>
    </w:pPr>
    <w:r>
      <w:t>Productos Agroindustriales S.A.</w:t>
    </w:r>
  </w:p>
  <w:p w:rsidR="00651B3A" w:rsidRDefault="00651B3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</w:p>
  <w:p w:rsidR="00651B3A" w:rsidRDefault="00651B3A">
    <w:pPr>
      <w:pBdr>
        <w:bottom w:val="single" w:sz="6" w:space="1" w:color="auto"/>
      </w:pBdr>
      <w:jc w:val="right"/>
      <w:rPr>
        <w:sz w:val="24"/>
      </w:rPr>
    </w:pPr>
  </w:p>
  <w:p w:rsidR="00651B3A" w:rsidRDefault="00651B3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51B3A">
      <w:tc>
        <w:tcPr>
          <w:tcW w:w="6379" w:type="dxa"/>
        </w:tcPr>
        <w:p w:rsidR="00651B3A" w:rsidRDefault="00995744">
          <w:r>
            <w:rPr>
              <w:b/>
            </w:rPr>
            <w:t>Productos Agroindustriales S.A.</w:t>
          </w:r>
        </w:p>
      </w:tc>
      <w:tc>
        <w:tcPr>
          <w:tcW w:w="3179" w:type="dxa"/>
        </w:tcPr>
        <w:p w:rsidR="00651B3A" w:rsidRDefault="00995744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Version</w:t>
          </w:r>
          <w:proofErr w:type="spellEnd"/>
          <w:r>
            <w:t>:           &lt;1</w:t>
          </w:r>
          <w:r w:rsidR="00856C35">
            <w:t>.0&gt;</w:t>
          </w:r>
        </w:p>
      </w:tc>
    </w:tr>
    <w:tr w:rsidR="00651B3A">
      <w:tc>
        <w:tcPr>
          <w:tcW w:w="6379" w:type="dxa"/>
        </w:tcPr>
        <w:p w:rsidR="00651B3A" w:rsidRDefault="009165D8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A61335">
            <w:t>Vision</w:t>
          </w:r>
          <w:proofErr w:type="spellEnd"/>
          <w:r w:rsidR="00A61335">
            <w:t xml:space="preserve"> (Small Project)</w:t>
          </w:r>
          <w:r>
            <w:fldChar w:fldCharType="end"/>
          </w:r>
        </w:p>
      </w:tc>
      <w:tc>
        <w:tcPr>
          <w:tcW w:w="3179" w:type="dxa"/>
        </w:tcPr>
        <w:p w:rsidR="00651B3A" w:rsidRDefault="00995744" w:rsidP="00A61335">
          <w:r>
            <w:t xml:space="preserve">  Date: 16/02/2016</w:t>
          </w:r>
        </w:p>
      </w:tc>
    </w:tr>
    <w:tr w:rsidR="00651B3A">
      <w:tc>
        <w:tcPr>
          <w:tcW w:w="9558" w:type="dxa"/>
          <w:gridSpan w:val="2"/>
        </w:tcPr>
        <w:p w:rsidR="00651B3A" w:rsidRDefault="00856C35">
          <w:r>
            <w:t>&lt;</w:t>
          </w:r>
          <w:proofErr w:type="spellStart"/>
          <w:r>
            <w:t>document</w:t>
          </w:r>
          <w:proofErr w:type="spellEnd"/>
          <w:r>
            <w:t xml:space="preserve"> </w:t>
          </w:r>
          <w:proofErr w:type="spellStart"/>
          <w:r>
            <w:t>identifier</w:t>
          </w:r>
          <w:proofErr w:type="spellEnd"/>
          <w:r>
            <w:t>&gt;</w:t>
          </w:r>
        </w:p>
      </w:tc>
    </w:tr>
  </w:tbl>
  <w:p w:rsidR="00651B3A" w:rsidRDefault="00651B3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34FE6"/>
    <w:multiLevelType w:val="hybridMultilevel"/>
    <w:tmpl w:val="ED3247F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6007627"/>
    <w:multiLevelType w:val="multilevel"/>
    <w:tmpl w:val="F59624F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>
    <w:nsid w:val="260D0627"/>
    <w:multiLevelType w:val="hybridMultilevel"/>
    <w:tmpl w:val="528C1B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9A73012"/>
    <w:multiLevelType w:val="hybridMultilevel"/>
    <w:tmpl w:val="97FE741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98C0069"/>
    <w:multiLevelType w:val="hybridMultilevel"/>
    <w:tmpl w:val="E71254EA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68F2E8E"/>
    <w:multiLevelType w:val="hybridMultilevel"/>
    <w:tmpl w:val="664C02FA"/>
    <w:lvl w:ilvl="0" w:tplc="B8D2CB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210DD7"/>
    <w:multiLevelType w:val="hybridMultilevel"/>
    <w:tmpl w:val="24D8B7B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4FC90C54"/>
    <w:multiLevelType w:val="hybridMultilevel"/>
    <w:tmpl w:val="5F6E97C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7"/>
  </w:num>
  <w:num w:numId="5">
    <w:abstractNumId w:val="33"/>
  </w:num>
  <w:num w:numId="6">
    <w:abstractNumId w:val="26"/>
  </w:num>
  <w:num w:numId="7">
    <w:abstractNumId w:val="24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2"/>
  </w:num>
  <w:num w:numId="11">
    <w:abstractNumId w:val="4"/>
  </w:num>
  <w:num w:numId="12">
    <w:abstractNumId w:val="18"/>
  </w:num>
  <w:num w:numId="13">
    <w:abstractNumId w:val="16"/>
  </w:num>
  <w:num w:numId="14">
    <w:abstractNumId w:val="31"/>
  </w:num>
  <w:num w:numId="15">
    <w:abstractNumId w:val="15"/>
  </w:num>
  <w:num w:numId="16">
    <w:abstractNumId w:val="5"/>
  </w:num>
  <w:num w:numId="17">
    <w:abstractNumId w:val="30"/>
  </w:num>
  <w:num w:numId="18">
    <w:abstractNumId w:val="23"/>
  </w:num>
  <w:num w:numId="19">
    <w:abstractNumId w:val="7"/>
  </w:num>
  <w:num w:numId="20">
    <w:abstractNumId w:val="20"/>
  </w:num>
  <w:num w:numId="21">
    <w:abstractNumId w:val="14"/>
  </w:num>
  <w:num w:numId="22">
    <w:abstractNumId w:val="29"/>
  </w:num>
  <w:num w:numId="23">
    <w:abstractNumId w:val="12"/>
  </w:num>
  <w:num w:numId="24">
    <w:abstractNumId w:val="9"/>
  </w:num>
  <w:num w:numId="25">
    <w:abstractNumId w:val="8"/>
  </w:num>
  <w:num w:numId="26">
    <w:abstractNumId w:val="27"/>
  </w:num>
  <w:num w:numId="27">
    <w:abstractNumId w:val="28"/>
  </w:num>
  <w:num w:numId="28">
    <w:abstractNumId w:val="34"/>
  </w:num>
  <w:num w:numId="29">
    <w:abstractNumId w:val="19"/>
  </w:num>
  <w:num w:numId="30">
    <w:abstractNumId w:val="6"/>
  </w:num>
  <w:num w:numId="31">
    <w:abstractNumId w:val="11"/>
  </w:num>
  <w:num w:numId="32">
    <w:abstractNumId w:val="25"/>
  </w:num>
  <w:num w:numId="33">
    <w:abstractNumId w:val="13"/>
  </w:num>
  <w:num w:numId="34">
    <w:abstractNumId w:val="10"/>
  </w:num>
  <w:num w:numId="35">
    <w:abstractNumId w:val="21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335"/>
    <w:rsid w:val="00000464"/>
    <w:rsid w:val="00017F62"/>
    <w:rsid w:val="00020C6D"/>
    <w:rsid w:val="0003269F"/>
    <w:rsid w:val="00075B2D"/>
    <w:rsid w:val="000B5B34"/>
    <w:rsid w:val="000D78E9"/>
    <w:rsid w:val="001057D2"/>
    <w:rsid w:val="0013248F"/>
    <w:rsid w:val="00145CA4"/>
    <w:rsid w:val="00167C46"/>
    <w:rsid w:val="00184CCC"/>
    <w:rsid w:val="001A5ABF"/>
    <w:rsid w:val="001D11E4"/>
    <w:rsid w:val="001F2AB8"/>
    <w:rsid w:val="00203BF0"/>
    <w:rsid w:val="00225B58"/>
    <w:rsid w:val="00227523"/>
    <w:rsid w:val="00241A94"/>
    <w:rsid w:val="002627E7"/>
    <w:rsid w:val="00267B09"/>
    <w:rsid w:val="00272A0A"/>
    <w:rsid w:val="002B2256"/>
    <w:rsid w:val="002B3AD7"/>
    <w:rsid w:val="002B420D"/>
    <w:rsid w:val="002D4EA4"/>
    <w:rsid w:val="002D7A4E"/>
    <w:rsid w:val="002D7EAE"/>
    <w:rsid w:val="002E2A9C"/>
    <w:rsid w:val="002F26BB"/>
    <w:rsid w:val="002F6933"/>
    <w:rsid w:val="002F78D6"/>
    <w:rsid w:val="00302063"/>
    <w:rsid w:val="00327287"/>
    <w:rsid w:val="00327CBB"/>
    <w:rsid w:val="0035775F"/>
    <w:rsid w:val="00372C9D"/>
    <w:rsid w:val="00374FBD"/>
    <w:rsid w:val="00381CBF"/>
    <w:rsid w:val="00392EF0"/>
    <w:rsid w:val="003A2E10"/>
    <w:rsid w:val="003B3110"/>
    <w:rsid w:val="003E773F"/>
    <w:rsid w:val="003F2E3F"/>
    <w:rsid w:val="004058FD"/>
    <w:rsid w:val="00424CCD"/>
    <w:rsid w:val="00450816"/>
    <w:rsid w:val="0046526F"/>
    <w:rsid w:val="004937D3"/>
    <w:rsid w:val="004A100B"/>
    <w:rsid w:val="004B6E86"/>
    <w:rsid w:val="004C3F96"/>
    <w:rsid w:val="004D7CD3"/>
    <w:rsid w:val="004E26BF"/>
    <w:rsid w:val="004E2B77"/>
    <w:rsid w:val="00511437"/>
    <w:rsid w:val="0052088C"/>
    <w:rsid w:val="00542136"/>
    <w:rsid w:val="00581AA0"/>
    <w:rsid w:val="005959DF"/>
    <w:rsid w:val="005A2B83"/>
    <w:rsid w:val="005D54E2"/>
    <w:rsid w:val="00643894"/>
    <w:rsid w:val="00651B3A"/>
    <w:rsid w:val="0065427C"/>
    <w:rsid w:val="00665587"/>
    <w:rsid w:val="006D0F5E"/>
    <w:rsid w:val="00731C76"/>
    <w:rsid w:val="00744F04"/>
    <w:rsid w:val="007476F9"/>
    <w:rsid w:val="00753551"/>
    <w:rsid w:val="00784B29"/>
    <w:rsid w:val="00792D76"/>
    <w:rsid w:val="007A5AB1"/>
    <w:rsid w:val="007C23B3"/>
    <w:rsid w:val="007F01AB"/>
    <w:rsid w:val="007F551F"/>
    <w:rsid w:val="007F5C59"/>
    <w:rsid w:val="00802B74"/>
    <w:rsid w:val="00807751"/>
    <w:rsid w:val="00856C35"/>
    <w:rsid w:val="0086017C"/>
    <w:rsid w:val="008A3C28"/>
    <w:rsid w:val="008D0F29"/>
    <w:rsid w:val="008F30AF"/>
    <w:rsid w:val="00900EED"/>
    <w:rsid w:val="00905176"/>
    <w:rsid w:val="00911E55"/>
    <w:rsid w:val="009165D8"/>
    <w:rsid w:val="00940DCD"/>
    <w:rsid w:val="00942E27"/>
    <w:rsid w:val="00943C08"/>
    <w:rsid w:val="00950A7A"/>
    <w:rsid w:val="00953C22"/>
    <w:rsid w:val="00975FD0"/>
    <w:rsid w:val="00995744"/>
    <w:rsid w:val="009C6C13"/>
    <w:rsid w:val="009E6DD7"/>
    <w:rsid w:val="009F34A1"/>
    <w:rsid w:val="00A23849"/>
    <w:rsid w:val="00A5448F"/>
    <w:rsid w:val="00A558F7"/>
    <w:rsid w:val="00A56163"/>
    <w:rsid w:val="00A61335"/>
    <w:rsid w:val="00A64736"/>
    <w:rsid w:val="00A8348E"/>
    <w:rsid w:val="00A935E8"/>
    <w:rsid w:val="00A94832"/>
    <w:rsid w:val="00AE6AF4"/>
    <w:rsid w:val="00B05AA4"/>
    <w:rsid w:val="00B35B68"/>
    <w:rsid w:val="00B422B2"/>
    <w:rsid w:val="00B425D9"/>
    <w:rsid w:val="00B66955"/>
    <w:rsid w:val="00BA14CC"/>
    <w:rsid w:val="00C11D91"/>
    <w:rsid w:val="00C21777"/>
    <w:rsid w:val="00C75FA0"/>
    <w:rsid w:val="00C9132F"/>
    <w:rsid w:val="00CF09F4"/>
    <w:rsid w:val="00D026E6"/>
    <w:rsid w:val="00D0650C"/>
    <w:rsid w:val="00D63B9D"/>
    <w:rsid w:val="00D76472"/>
    <w:rsid w:val="00D95C36"/>
    <w:rsid w:val="00DB34AF"/>
    <w:rsid w:val="00DC4135"/>
    <w:rsid w:val="00E241A8"/>
    <w:rsid w:val="00E2573E"/>
    <w:rsid w:val="00E438E9"/>
    <w:rsid w:val="00E47BB0"/>
    <w:rsid w:val="00E52FC2"/>
    <w:rsid w:val="00E60BF1"/>
    <w:rsid w:val="00E667DD"/>
    <w:rsid w:val="00EB7A56"/>
    <w:rsid w:val="00ED75F3"/>
    <w:rsid w:val="00F62FF4"/>
    <w:rsid w:val="00F64334"/>
    <w:rsid w:val="00FA199F"/>
    <w:rsid w:val="00FA2DB4"/>
    <w:rsid w:val="00FD524A"/>
    <w:rsid w:val="00FE0B8D"/>
    <w:rsid w:val="00FE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C25C2C31-E935-4AAB-B85F-6DAB2E64A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8E9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E438E9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438E9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438E9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E438E9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E438E9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E438E9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438E9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E438E9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438E9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38E9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rsid w:val="00E438E9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E438E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rsid w:val="00E438E9"/>
    <w:pPr>
      <w:ind w:left="900" w:hanging="900"/>
    </w:pPr>
  </w:style>
  <w:style w:type="paragraph" w:styleId="TDC1">
    <w:name w:val="toc 1"/>
    <w:basedOn w:val="Normal"/>
    <w:next w:val="Normal"/>
    <w:semiHidden/>
    <w:rsid w:val="00E438E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E438E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E438E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rsid w:val="00E438E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rsid w:val="00E438E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  <w:rsid w:val="00E438E9"/>
  </w:style>
  <w:style w:type="paragraph" w:customStyle="1" w:styleId="Bullet2">
    <w:name w:val="Bullet2"/>
    <w:basedOn w:val="Normal"/>
    <w:rsid w:val="00E438E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E438E9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E438E9"/>
    <w:pPr>
      <w:keepLines/>
      <w:spacing w:after="120"/>
    </w:pPr>
  </w:style>
  <w:style w:type="paragraph" w:styleId="Textoindependiente">
    <w:name w:val="Body Text"/>
    <w:basedOn w:val="Normal"/>
    <w:rsid w:val="00E438E9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E438E9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E438E9"/>
    <w:pPr>
      <w:ind w:left="720" w:hanging="432"/>
    </w:pPr>
  </w:style>
  <w:style w:type="character" w:styleId="Refdenotaalpie">
    <w:name w:val="footnote reference"/>
    <w:basedOn w:val="Fuentedeprrafopredeter"/>
    <w:semiHidden/>
    <w:rsid w:val="00E438E9"/>
    <w:rPr>
      <w:sz w:val="20"/>
      <w:vertAlign w:val="superscript"/>
    </w:rPr>
  </w:style>
  <w:style w:type="paragraph" w:styleId="Textonotapie">
    <w:name w:val="footnote text"/>
    <w:basedOn w:val="Normal"/>
    <w:semiHidden/>
    <w:rsid w:val="00E438E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rsid w:val="00E438E9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E438E9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E438E9"/>
    <w:pPr>
      <w:ind w:left="600"/>
    </w:pPr>
  </w:style>
  <w:style w:type="paragraph" w:styleId="TDC5">
    <w:name w:val="toc 5"/>
    <w:basedOn w:val="Normal"/>
    <w:next w:val="Normal"/>
    <w:semiHidden/>
    <w:rsid w:val="00E438E9"/>
    <w:pPr>
      <w:ind w:left="800"/>
    </w:pPr>
  </w:style>
  <w:style w:type="paragraph" w:styleId="TDC6">
    <w:name w:val="toc 6"/>
    <w:basedOn w:val="Normal"/>
    <w:next w:val="Normal"/>
    <w:semiHidden/>
    <w:rsid w:val="00E438E9"/>
    <w:pPr>
      <w:ind w:left="1000"/>
    </w:pPr>
  </w:style>
  <w:style w:type="paragraph" w:styleId="TDC7">
    <w:name w:val="toc 7"/>
    <w:basedOn w:val="Normal"/>
    <w:next w:val="Normal"/>
    <w:semiHidden/>
    <w:rsid w:val="00E438E9"/>
    <w:pPr>
      <w:ind w:left="1200"/>
    </w:pPr>
  </w:style>
  <w:style w:type="paragraph" w:styleId="TDC8">
    <w:name w:val="toc 8"/>
    <w:basedOn w:val="Normal"/>
    <w:next w:val="Normal"/>
    <w:semiHidden/>
    <w:rsid w:val="00E438E9"/>
    <w:pPr>
      <w:ind w:left="1400"/>
    </w:pPr>
  </w:style>
  <w:style w:type="paragraph" w:styleId="TDC9">
    <w:name w:val="toc 9"/>
    <w:basedOn w:val="Normal"/>
    <w:next w:val="Normal"/>
    <w:semiHidden/>
    <w:rsid w:val="00E438E9"/>
    <w:pPr>
      <w:ind w:left="1600"/>
    </w:pPr>
  </w:style>
  <w:style w:type="paragraph" w:customStyle="1" w:styleId="MainTitle">
    <w:name w:val="Main Title"/>
    <w:basedOn w:val="Normal"/>
    <w:rsid w:val="00E438E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semiHidden/>
    <w:rsid w:val="00E438E9"/>
    <w:rPr>
      <w:i/>
      <w:color w:val="0000FF"/>
    </w:rPr>
  </w:style>
  <w:style w:type="paragraph" w:styleId="Sangradetextonormal">
    <w:name w:val="Body Text Indent"/>
    <w:basedOn w:val="Normal"/>
    <w:semiHidden/>
    <w:rsid w:val="00E438E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E438E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38E9"/>
    <w:pPr>
      <w:widowControl/>
      <w:numPr>
        <w:numId w:val="3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075B2D"/>
    <w:pPr>
      <w:widowControl/>
      <w:tabs>
        <w:tab w:val="left" w:pos="540"/>
        <w:tab w:val="left" w:pos="1260"/>
      </w:tabs>
      <w:spacing w:after="120"/>
    </w:pPr>
    <w:rPr>
      <w:i/>
      <w:color w:val="000000" w:themeColor="text1"/>
    </w:rPr>
  </w:style>
  <w:style w:type="character" w:styleId="Hipervnculo">
    <w:name w:val="Hyperlink"/>
    <w:basedOn w:val="Fuentedeprrafopredeter"/>
    <w:semiHidden/>
    <w:rsid w:val="00E438E9"/>
    <w:rPr>
      <w:color w:val="0000FF"/>
      <w:u w:val="single"/>
    </w:rPr>
  </w:style>
  <w:style w:type="paragraph" w:customStyle="1" w:styleId="infoblue0">
    <w:name w:val="infoblue"/>
    <w:basedOn w:val="Normal"/>
    <w:rsid w:val="00E438E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4058F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B6E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6E86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IPE%20PC\Desktop\rup_vision_sp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rup_vision_sp</Template>
  <TotalTime>148</TotalTime>
  <Pages>8</Pages>
  <Words>1664</Words>
  <Characters>9156</Characters>
  <Application>Microsoft Office Word</Application>
  <DocSecurity>0</DocSecurity>
  <Lines>76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 (Small Project)</vt:lpstr>
      <vt:lpstr>Vision (Small Project)</vt:lpstr>
    </vt:vector>
  </TitlesOfParts>
  <Company>&lt;Company Name&gt;</Company>
  <LinksUpToDate>false</LinksUpToDate>
  <CharactersWithSpaces>10799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(Small Project)</dc:title>
  <dc:subject>&lt;Project Name&gt;</dc:subject>
  <dc:creator>FELIPE PC</dc:creator>
  <cp:lastModifiedBy>camilo</cp:lastModifiedBy>
  <cp:revision>3</cp:revision>
  <cp:lastPrinted>2001-03-15T19:26:00Z</cp:lastPrinted>
  <dcterms:created xsi:type="dcterms:W3CDTF">2016-02-21T02:43:00Z</dcterms:created>
  <dcterms:modified xsi:type="dcterms:W3CDTF">2016-02-21T22:17:00Z</dcterms:modified>
</cp:coreProperties>
</file>